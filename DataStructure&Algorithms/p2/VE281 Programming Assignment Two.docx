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FE4F2" w14:textId="77777777" w:rsidR="0048780B" w:rsidRDefault="00934A74">
      <w:pPr>
        <w:pStyle w:val="a5"/>
      </w:pPr>
      <w:r>
        <w:t>VE281 Programming Assignment Two: Priority Queue</w:t>
      </w:r>
    </w:p>
    <w:p w14:paraId="039ECF4A" w14:textId="77777777" w:rsidR="0048780B" w:rsidRDefault="00934A74">
      <w:pPr>
        <w:pStyle w:val="a7"/>
      </w:pPr>
      <w:r>
        <w:t>Project Report</w:t>
      </w:r>
    </w:p>
    <w:p w14:paraId="7E830646" w14:textId="77777777" w:rsidR="0048780B" w:rsidRDefault="00934A74">
      <w:pPr>
        <w:pStyle w:val="ae"/>
      </w:pPr>
      <w:r>
        <w:t>Wei Yizhou 5133709269</w:t>
      </w:r>
    </w:p>
    <w:p w14:paraId="039494B5" w14:textId="77777777" w:rsidR="0048780B" w:rsidRDefault="00934A74">
      <w:r>
        <w:rPr>
          <w:noProof/>
          <w:lang w:val="en-US"/>
        </w:rPr>
        <w:drawing>
          <wp:inline distT="0" distB="0" distL="0" distR="0" wp14:anchorId="358E2EFF" wp14:editId="2AADCB59">
            <wp:extent cx="5833812" cy="3506493"/>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png"/>
                    <pic:cNvPicPr/>
                  </pic:nvPicPr>
                  <pic:blipFill>
                    <a:blip r:embed="rId7">
                      <a:extLst>
                        <a:ext uri="{28A0092B-C50C-407E-A947-70E740481C1C}">
                          <a14:useLocalDpi xmlns:a14="http://schemas.microsoft.com/office/drawing/2010/main" val="0"/>
                        </a:ext>
                      </a:extLst>
                    </a:blip>
                    <a:stretch>
                      <a:fillRect/>
                    </a:stretch>
                  </pic:blipFill>
                  <pic:spPr>
                    <a:xfrm>
                      <a:off x="0" y="0"/>
                      <a:ext cx="5849026" cy="3515638"/>
                    </a:xfrm>
                    <a:prstGeom prst="rect">
                      <a:avLst/>
                    </a:prstGeom>
                  </pic:spPr>
                </pic:pic>
              </a:graphicData>
            </a:graphic>
          </wp:inline>
        </w:drawing>
      </w:r>
    </w:p>
    <w:p w14:paraId="76199F2B" w14:textId="77777777" w:rsidR="0048780B" w:rsidRDefault="00934A74">
      <w:pPr>
        <w:pStyle w:val="1"/>
      </w:pPr>
      <w:r>
        <w:t>Project Design</w:t>
      </w:r>
    </w:p>
    <w:p w14:paraId="4FFC3665" w14:textId="77777777" w:rsidR="0048780B" w:rsidRPr="00934A74" w:rsidRDefault="00934A74" w:rsidP="00934A74">
      <w:pPr>
        <w:autoSpaceDE w:val="0"/>
        <w:autoSpaceDN w:val="0"/>
        <w:adjustRightInd w:val="0"/>
        <w:spacing w:line="360" w:lineRule="atLeast"/>
        <w:rPr>
          <w:rFonts w:ascii="Times" w:hAnsi="Times" w:cs="Times"/>
          <w:color w:val="auto"/>
          <w:lang w:val="en-US" w:eastAsia="ja-JP"/>
        </w:rPr>
      </w:pPr>
      <w:r>
        <w:rPr>
          <w:rFonts w:ascii="Times New Roman" w:hAnsi="Times New Roman" w:cs="Times New Roman"/>
          <w:color w:val="auto"/>
          <w:sz w:val="32"/>
          <w:szCs w:val="32"/>
          <w:lang w:val="en-US" w:eastAsia="ja-JP"/>
        </w:rPr>
        <w:t xml:space="preserve">In order to compare the runtime of each sorting algorithm with different array size, we first have to choose 5 different n representing the size of the array. We originally chose 10*10, 100*100, 1000*1000, 10000*10000, 100000*100000 for the size but we soon found out that comparing to such large array size the difference of the runtime for each implementation is so significant that the graph was not able to give effective information. Thus we use 10*10=100, 17*17=300, 22*22=500, 26*26=700, 30*30=900 as the grid size. Then we use rand() to generate a random start point and random end point and the n use mrand48() command to generate a random grid with n*n elements. Finally, we apply the two priority queue implementation to it and use clock() command to record the runtime. </w:t>
      </w:r>
    </w:p>
    <w:p w14:paraId="19BFB19C" w14:textId="77777777" w:rsidR="0048780B" w:rsidRDefault="00934A74" w:rsidP="00934A74">
      <w:pPr>
        <w:pStyle w:val="2"/>
        <w:rPr>
          <w:lang w:val="en-US"/>
        </w:rPr>
      </w:pPr>
      <w:r>
        <w:lastRenderedPageBreak/>
        <w:t>Resul</w:t>
      </w:r>
      <w:r>
        <w:rPr>
          <w:rFonts w:hint="eastAsia"/>
        </w:rPr>
        <w:t>t</w:t>
      </w:r>
    </w:p>
    <w:p w14:paraId="6A0D7D3E" w14:textId="39C09FD0" w:rsidR="00E20A89" w:rsidRPr="00EA0AF6" w:rsidRDefault="00EA0AF6" w:rsidP="00E20A89">
      <w:pPr>
        <w:rPr>
          <w:rFonts w:ascii="Times New Roman" w:hAnsi="Times New Roman" w:cs="Times New Roman"/>
          <w:color w:val="auto"/>
          <w:sz w:val="32"/>
          <w:szCs w:val="32"/>
          <w:lang w:val="en-US" w:eastAsia="ja-JP"/>
        </w:rPr>
      </w:pPr>
      <w:r w:rsidRPr="00EA0AF6">
        <w:rPr>
          <w:rFonts w:ascii="Times New Roman" w:hAnsi="Times New Roman" w:cs="Times New Roman"/>
          <w:color w:val="auto"/>
          <w:sz w:val="32"/>
          <w:szCs w:val="32"/>
          <w:lang w:val="en-US" w:eastAsia="ja-JP"/>
        </w:rPr>
        <w:t>The comparison is a great success</w:t>
      </w:r>
      <w:r w:rsidR="00876C95">
        <w:rPr>
          <w:rFonts w:ascii="Times New Roman" w:hAnsi="Times New Roman" w:cs="Times New Roman"/>
          <w:color w:val="auto"/>
          <w:sz w:val="32"/>
          <w:szCs w:val="32"/>
          <w:lang w:val="en-US" w:eastAsia="ja-JP"/>
        </w:rPr>
        <w:t xml:space="preserve">, </w:t>
      </w:r>
      <w:r>
        <w:rPr>
          <w:rFonts w:ascii="Times New Roman" w:hAnsi="Times New Roman" w:cs="Times New Roman"/>
          <w:color w:val="auto"/>
          <w:sz w:val="32"/>
          <w:szCs w:val="32"/>
          <w:lang w:val="en-US" w:eastAsia="ja-JP"/>
        </w:rPr>
        <w:t>the data we get from the program were close to our expectation, with the data size grows larger, Unsorted-array implementation requires much more time than Binary-heap implementation</w:t>
      </w:r>
      <w:r w:rsidR="00EA27AB">
        <w:rPr>
          <w:rFonts w:ascii="Times New Roman" w:hAnsi="Times New Roman" w:cs="Times New Roman"/>
          <w:color w:val="auto"/>
          <w:sz w:val="32"/>
          <w:szCs w:val="32"/>
          <w:lang w:val="en-US" w:eastAsia="ja-JP"/>
        </w:rPr>
        <w:t xml:space="preserve">. Because we need more enqueue and dequeue operation. For Binary-heap, the time complexity of the two methods are both O(log(n)), but for Unsorted-array, although enqueue has O(1) time complexity, dequeue has O(n) time complexity, which is less efficient than O(log(n)). However, </w:t>
      </w:r>
      <w:r w:rsidR="00876C95">
        <w:rPr>
          <w:rFonts w:ascii="Times New Roman" w:hAnsi="Times New Roman" w:cs="Times New Roman"/>
          <w:color w:val="auto"/>
          <w:sz w:val="32"/>
          <w:szCs w:val="32"/>
          <w:lang w:val="en-US" w:eastAsia="ja-JP"/>
        </w:rPr>
        <w:t xml:space="preserve">when the grid size is 100, we can find that the time used by Unsorted-array is shorter. It </w:t>
      </w:r>
      <w:r w:rsidR="00876C95">
        <w:rPr>
          <w:rFonts w:ascii="Times New Roman" w:hAnsi="Times New Roman" w:cs="Times New Roman" w:hint="eastAsia"/>
          <w:color w:val="auto"/>
          <w:sz w:val="32"/>
          <w:szCs w:val="32"/>
          <w:lang w:val="en-US" w:eastAsia="ja-JP"/>
        </w:rPr>
        <w:t xml:space="preserve">is because </w:t>
      </w:r>
      <w:r w:rsidR="00876C95">
        <w:rPr>
          <w:rFonts w:ascii="Times New Roman" w:hAnsi="Times New Roman" w:cs="Times New Roman"/>
          <w:color w:val="auto"/>
          <w:sz w:val="32"/>
          <w:szCs w:val="32"/>
          <w:lang w:val="en-US" w:eastAsia="ja-JP"/>
        </w:rPr>
        <w:t xml:space="preserve">when the data size is small log(n) is close to n, but </w:t>
      </w:r>
      <w:r w:rsidR="00876C95">
        <w:rPr>
          <w:rFonts w:ascii="Times New Roman" w:hAnsi="Times New Roman" w:cs="Times New Roman" w:hint="eastAsia"/>
          <w:color w:val="auto"/>
          <w:sz w:val="32"/>
          <w:szCs w:val="32"/>
          <w:lang w:val="en-US" w:eastAsia="ja-JP"/>
        </w:rPr>
        <w:t xml:space="preserve">the Binary-heap implementation </w:t>
      </w:r>
      <w:r w:rsidR="00876C95">
        <w:rPr>
          <w:rFonts w:ascii="Times New Roman" w:hAnsi="Times New Roman" w:cs="Times New Roman"/>
          <w:color w:val="auto"/>
          <w:sz w:val="32"/>
          <w:szCs w:val="32"/>
          <w:lang w:val="en-US" w:eastAsia="ja-JP"/>
        </w:rPr>
        <w:t xml:space="preserve">needs more multiply and divide operation which take more time that simple comparison. In addition, we learnt a useful command dealing method getopt_long() which makes it easier to handle optional command. After </w:t>
      </w:r>
      <w:r w:rsidR="00876C95">
        <w:rPr>
          <w:rFonts w:ascii="Times New Roman" w:hAnsi="Times New Roman" w:cs="Times New Roman" w:hint="eastAsia"/>
          <w:color w:val="auto"/>
          <w:sz w:val="32"/>
          <w:szCs w:val="32"/>
          <w:lang w:val="en-US" w:eastAsia="ja-JP"/>
        </w:rPr>
        <w:t xml:space="preserve">all, </w:t>
      </w:r>
      <w:r w:rsidR="0011192F">
        <w:rPr>
          <w:rFonts w:ascii="Times New Roman" w:hAnsi="Times New Roman" w:cs="Times New Roman"/>
          <w:color w:val="auto"/>
          <w:sz w:val="32"/>
          <w:szCs w:val="32"/>
          <w:lang w:val="en-US" w:eastAsia="ja-JP"/>
        </w:rPr>
        <w:t>the project is very successful.</w:t>
      </w:r>
      <w:bookmarkStart w:id="0" w:name="_GoBack"/>
      <w:bookmarkEnd w:id="0"/>
    </w:p>
    <w:p w14:paraId="228AAFFB" w14:textId="77777777" w:rsidR="00934A74" w:rsidRPr="00934A74" w:rsidRDefault="00934A74" w:rsidP="00934A74"/>
    <w:tbl>
      <w:tblPr>
        <w:tblStyle w:val="11"/>
        <w:tblW w:w="0" w:type="auto"/>
        <w:tblLook w:val="04A0" w:firstRow="1" w:lastRow="0" w:firstColumn="1" w:lastColumn="0" w:noHBand="0" w:noVBand="1"/>
      </w:tblPr>
      <w:tblGrid>
        <w:gridCol w:w="1531"/>
        <w:gridCol w:w="1531"/>
        <w:gridCol w:w="1531"/>
        <w:gridCol w:w="1532"/>
        <w:gridCol w:w="1532"/>
        <w:gridCol w:w="1532"/>
      </w:tblGrid>
      <w:tr w:rsidR="00934A74" w14:paraId="7AB78B95" w14:textId="77777777" w:rsidTr="00934A74">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531" w:type="dxa"/>
          </w:tcPr>
          <w:p w14:paraId="3D8DFEB5" w14:textId="77777777" w:rsidR="00934A74" w:rsidRDefault="00934A74">
            <w:r w:rsidRPr="00934A74">
              <w:rPr>
                <w:sz w:val="32"/>
              </w:rPr>
              <w:t>Grid size</w:t>
            </w:r>
          </w:p>
        </w:tc>
        <w:tc>
          <w:tcPr>
            <w:tcW w:w="1531" w:type="dxa"/>
          </w:tcPr>
          <w:p w14:paraId="0B714D62" w14:textId="77777777" w:rsidR="00934A74" w:rsidRPr="00934A74" w:rsidRDefault="00934A74">
            <w:pPr>
              <w:cnfStyle w:val="100000000000" w:firstRow="1" w:lastRow="0" w:firstColumn="0" w:lastColumn="0" w:oddVBand="0" w:evenVBand="0" w:oddHBand="0" w:evenHBand="0" w:firstRowFirstColumn="0" w:firstRowLastColumn="0" w:lastRowFirstColumn="0" w:lastRowLastColumn="0"/>
              <w:rPr>
                <w:sz w:val="32"/>
              </w:rPr>
            </w:pPr>
            <w:r w:rsidRPr="00934A74">
              <w:rPr>
                <w:sz w:val="32"/>
              </w:rPr>
              <w:t>100</w:t>
            </w:r>
          </w:p>
        </w:tc>
        <w:tc>
          <w:tcPr>
            <w:tcW w:w="1531" w:type="dxa"/>
          </w:tcPr>
          <w:p w14:paraId="14B26419" w14:textId="77777777" w:rsidR="00934A74" w:rsidRPr="00934A74" w:rsidRDefault="00934A74">
            <w:pPr>
              <w:cnfStyle w:val="100000000000" w:firstRow="1" w:lastRow="0" w:firstColumn="0" w:lastColumn="0" w:oddVBand="0" w:evenVBand="0" w:oddHBand="0" w:evenHBand="0" w:firstRowFirstColumn="0" w:firstRowLastColumn="0" w:lastRowFirstColumn="0" w:lastRowLastColumn="0"/>
              <w:rPr>
                <w:sz w:val="32"/>
              </w:rPr>
            </w:pPr>
            <w:r w:rsidRPr="00934A74">
              <w:rPr>
                <w:sz w:val="32"/>
              </w:rPr>
              <w:t>300</w:t>
            </w:r>
          </w:p>
        </w:tc>
        <w:tc>
          <w:tcPr>
            <w:tcW w:w="1532" w:type="dxa"/>
          </w:tcPr>
          <w:p w14:paraId="1AB6CF1A" w14:textId="77777777" w:rsidR="00934A74" w:rsidRPr="00934A74" w:rsidRDefault="00934A74">
            <w:pPr>
              <w:cnfStyle w:val="100000000000" w:firstRow="1" w:lastRow="0" w:firstColumn="0" w:lastColumn="0" w:oddVBand="0" w:evenVBand="0" w:oddHBand="0" w:evenHBand="0" w:firstRowFirstColumn="0" w:firstRowLastColumn="0" w:lastRowFirstColumn="0" w:lastRowLastColumn="0"/>
              <w:rPr>
                <w:sz w:val="32"/>
              </w:rPr>
            </w:pPr>
            <w:r w:rsidRPr="00934A74">
              <w:rPr>
                <w:sz w:val="32"/>
              </w:rPr>
              <w:t>500</w:t>
            </w:r>
          </w:p>
        </w:tc>
        <w:tc>
          <w:tcPr>
            <w:tcW w:w="1532" w:type="dxa"/>
          </w:tcPr>
          <w:p w14:paraId="7233DEE0" w14:textId="77777777" w:rsidR="00934A74" w:rsidRPr="00934A74" w:rsidRDefault="00934A74">
            <w:pPr>
              <w:cnfStyle w:val="100000000000" w:firstRow="1" w:lastRow="0" w:firstColumn="0" w:lastColumn="0" w:oddVBand="0" w:evenVBand="0" w:oddHBand="0" w:evenHBand="0" w:firstRowFirstColumn="0" w:firstRowLastColumn="0" w:lastRowFirstColumn="0" w:lastRowLastColumn="0"/>
              <w:rPr>
                <w:sz w:val="32"/>
              </w:rPr>
            </w:pPr>
            <w:r w:rsidRPr="00934A74">
              <w:rPr>
                <w:sz w:val="32"/>
              </w:rPr>
              <w:t>700</w:t>
            </w:r>
          </w:p>
        </w:tc>
        <w:tc>
          <w:tcPr>
            <w:tcW w:w="1532" w:type="dxa"/>
          </w:tcPr>
          <w:p w14:paraId="4AFA2DB0" w14:textId="77777777" w:rsidR="00934A74" w:rsidRPr="00934A74" w:rsidRDefault="00934A74">
            <w:pPr>
              <w:cnfStyle w:val="100000000000" w:firstRow="1" w:lastRow="0" w:firstColumn="0" w:lastColumn="0" w:oddVBand="0" w:evenVBand="0" w:oddHBand="0" w:evenHBand="0" w:firstRowFirstColumn="0" w:firstRowLastColumn="0" w:lastRowFirstColumn="0" w:lastRowLastColumn="0"/>
              <w:rPr>
                <w:sz w:val="32"/>
              </w:rPr>
            </w:pPr>
            <w:r w:rsidRPr="00934A74">
              <w:rPr>
                <w:sz w:val="32"/>
              </w:rPr>
              <w:t>900</w:t>
            </w:r>
          </w:p>
        </w:tc>
      </w:tr>
      <w:tr w:rsidR="00934A74" w14:paraId="455A052A" w14:textId="77777777" w:rsidTr="00934A74">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531" w:type="dxa"/>
          </w:tcPr>
          <w:p w14:paraId="6E72BA61" w14:textId="77777777" w:rsidR="00934A74" w:rsidRPr="00934A74" w:rsidRDefault="00934A74">
            <w:pPr>
              <w:rPr>
                <w:sz w:val="32"/>
              </w:rPr>
            </w:pPr>
            <w:r w:rsidRPr="00934A74">
              <w:rPr>
                <w:sz w:val="32"/>
              </w:rPr>
              <w:t>Binary</w:t>
            </w:r>
          </w:p>
        </w:tc>
        <w:tc>
          <w:tcPr>
            <w:tcW w:w="1531" w:type="dxa"/>
          </w:tcPr>
          <w:p w14:paraId="426500C4" w14:textId="77777777" w:rsidR="00934A74" w:rsidRPr="00934A74" w:rsidRDefault="00934A74">
            <w:pPr>
              <w:cnfStyle w:val="000000100000" w:firstRow="0" w:lastRow="0" w:firstColumn="0" w:lastColumn="0" w:oddVBand="0" w:evenVBand="0" w:oddHBand="1" w:evenHBand="0" w:firstRowFirstColumn="0" w:firstRowLastColumn="0" w:lastRowFirstColumn="0" w:lastRowLastColumn="0"/>
              <w:rPr>
                <w:sz w:val="32"/>
              </w:rPr>
            </w:pPr>
            <w:r w:rsidRPr="00934A74">
              <w:rPr>
                <w:sz w:val="32"/>
              </w:rPr>
              <w:t>129</w:t>
            </w:r>
          </w:p>
        </w:tc>
        <w:tc>
          <w:tcPr>
            <w:tcW w:w="1531" w:type="dxa"/>
          </w:tcPr>
          <w:p w14:paraId="37DB3DD7" w14:textId="77777777" w:rsidR="00934A74" w:rsidRPr="00934A74" w:rsidRDefault="00934A74">
            <w:pPr>
              <w:cnfStyle w:val="000000100000" w:firstRow="0" w:lastRow="0" w:firstColumn="0" w:lastColumn="0" w:oddVBand="0" w:evenVBand="0" w:oddHBand="1" w:evenHBand="0" w:firstRowFirstColumn="0" w:firstRowLastColumn="0" w:lastRowFirstColumn="0" w:lastRowLastColumn="0"/>
              <w:rPr>
                <w:sz w:val="32"/>
              </w:rPr>
            </w:pPr>
            <w:r w:rsidRPr="00934A74">
              <w:rPr>
                <w:sz w:val="32"/>
              </w:rPr>
              <w:t>316</w:t>
            </w:r>
          </w:p>
        </w:tc>
        <w:tc>
          <w:tcPr>
            <w:tcW w:w="1532" w:type="dxa"/>
          </w:tcPr>
          <w:p w14:paraId="70E02463" w14:textId="77777777" w:rsidR="00934A74" w:rsidRPr="00934A74" w:rsidRDefault="00934A74">
            <w:pPr>
              <w:cnfStyle w:val="000000100000" w:firstRow="0" w:lastRow="0" w:firstColumn="0" w:lastColumn="0" w:oddVBand="0" w:evenVBand="0" w:oddHBand="1" w:evenHBand="0" w:firstRowFirstColumn="0" w:firstRowLastColumn="0" w:lastRowFirstColumn="0" w:lastRowLastColumn="0"/>
              <w:rPr>
                <w:sz w:val="32"/>
              </w:rPr>
            </w:pPr>
            <w:r w:rsidRPr="00934A74">
              <w:rPr>
                <w:sz w:val="32"/>
              </w:rPr>
              <w:t>498</w:t>
            </w:r>
          </w:p>
        </w:tc>
        <w:tc>
          <w:tcPr>
            <w:tcW w:w="1532" w:type="dxa"/>
          </w:tcPr>
          <w:p w14:paraId="61E0EE83" w14:textId="77777777" w:rsidR="00934A74" w:rsidRPr="00934A74" w:rsidRDefault="00934A74">
            <w:pPr>
              <w:cnfStyle w:val="000000100000" w:firstRow="0" w:lastRow="0" w:firstColumn="0" w:lastColumn="0" w:oddVBand="0" w:evenVBand="0" w:oddHBand="1" w:evenHBand="0" w:firstRowFirstColumn="0" w:firstRowLastColumn="0" w:lastRowFirstColumn="0" w:lastRowLastColumn="0"/>
              <w:rPr>
                <w:sz w:val="32"/>
              </w:rPr>
            </w:pPr>
            <w:r w:rsidRPr="00934A74">
              <w:rPr>
                <w:sz w:val="32"/>
              </w:rPr>
              <w:t>711</w:t>
            </w:r>
          </w:p>
        </w:tc>
        <w:tc>
          <w:tcPr>
            <w:tcW w:w="1532" w:type="dxa"/>
          </w:tcPr>
          <w:p w14:paraId="0D2AFDDF" w14:textId="77777777" w:rsidR="00934A74" w:rsidRPr="00934A74" w:rsidRDefault="00934A74">
            <w:pPr>
              <w:cnfStyle w:val="000000100000" w:firstRow="0" w:lastRow="0" w:firstColumn="0" w:lastColumn="0" w:oddVBand="0" w:evenVBand="0" w:oddHBand="1" w:evenHBand="0" w:firstRowFirstColumn="0" w:firstRowLastColumn="0" w:lastRowFirstColumn="0" w:lastRowLastColumn="0"/>
              <w:rPr>
                <w:sz w:val="32"/>
              </w:rPr>
            </w:pPr>
            <w:r w:rsidRPr="00934A74">
              <w:rPr>
                <w:sz w:val="32"/>
              </w:rPr>
              <w:t>802</w:t>
            </w:r>
          </w:p>
        </w:tc>
      </w:tr>
      <w:tr w:rsidR="00934A74" w14:paraId="0288BD40" w14:textId="77777777" w:rsidTr="00934A74">
        <w:trPr>
          <w:trHeight w:val="547"/>
        </w:trPr>
        <w:tc>
          <w:tcPr>
            <w:cnfStyle w:val="001000000000" w:firstRow="0" w:lastRow="0" w:firstColumn="1" w:lastColumn="0" w:oddVBand="0" w:evenVBand="0" w:oddHBand="0" w:evenHBand="0" w:firstRowFirstColumn="0" w:firstRowLastColumn="0" w:lastRowFirstColumn="0" w:lastRowLastColumn="0"/>
            <w:tcW w:w="1531" w:type="dxa"/>
          </w:tcPr>
          <w:p w14:paraId="2984FC18" w14:textId="77777777" w:rsidR="00934A74" w:rsidRPr="00934A74" w:rsidRDefault="00934A74">
            <w:pPr>
              <w:rPr>
                <w:sz w:val="32"/>
              </w:rPr>
            </w:pPr>
            <w:r w:rsidRPr="00934A74">
              <w:rPr>
                <w:sz w:val="32"/>
              </w:rPr>
              <w:t>Unsorted</w:t>
            </w:r>
          </w:p>
        </w:tc>
        <w:tc>
          <w:tcPr>
            <w:tcW w:w="1531" w:type="dxa"/>
          </w:tcPr>
          <w:p w14:paraId="6DC7E468" w14:textId="77777777" w:rsidR="00934A74" w:rsidRPr="00934A74" w:rsidRDefault="00934A74">
            <w:pPr>
              <w:cnfStyle w:val="000000000000" w:firstRow="0" w:lastRow="0" w:firstColumn="0" w:lastColumn="0" w:oddVBand="0" w:evenVBand="0" w:oddHBand="0" w:evenHBand="0" w:firstRowFirstColumn="0" w:firstRowLastColumn="0" w:lastRowFirstColumn="0" w:lastRowLastColumn="0"/>
              <w:rPr>
                <w:sz w:val="32"/>
              </w:rPr>
            </w:pPr>
            <w:r w:rsidRPr="00934A74">
              <w:rPr>
                <w:sz w:val="32"/>
              </w:rPr>
              <w:t>117</w:t>
            </w:r>
          </w:p>
        </w:tc>
        <w:tc>
          <w:tcPr>
            <w:tcW w:w="1531" w:type="dxa"/>
          </w:tcPr>
          <w:p w14:paraId="289252C2" w14:textId="77777777" w:rsidR="00934A74" w:rsidRPr="00934A74" w:rsidRDefault="00934A74">
            <w:pPr>
              <w:cnfStyle w:val="000000000000" w:firstRow="0" w:lastRow="0" w:firstColumn="0" w:lastColumn="0" w:oddVBand="0" w:evenVBand="0" w:oddHBand="0" w:evenHBand="0" w:firstRowFirstColumn="0" w:firstRowLastColumn="0" w:lastRowFirstColumn="0" w:lastRowLastColumn="0"/>
              <w:rPr>
                <w:sz w:val="32"/>
              </w:rPr>
            </w:pPr>
            <w:r w:rsidRPr="00934A74">
              <w:rPr>
                <w:sz w:val="32"/>
              </w:rPr>
              <w:t>367</w:t>
            </w:r>
          </w:p>
        </w:tc>
        <w:tc>
          <w:tcPr>
            <w:tcW w:w="1532" w:type="dxa"/>
          </w:tcPr>
          <w:p w14:paraId="107DA263" w14:textId="77777777" w:rsidR="00934A74" w:rsidRPr="00934A74" w:rsidRDefault="00934A74">
            <w:pPr>
              <w:cnfStyle w:val="000000000000" w:firstRow="0" w:lastRow="0" w:firstColumn="0" w:lastColumn="0" w:oddVBand="0" w:evenVBand="0" w:oddHBand="0" w:evenHBand="0" w:firstRowFirstColumn="0" w:firstRowLastColumn="0" w:lastRowFirstColumn="0" w:lastRowLastColumn="0"/>
              <w:rPr>
                <w:sz w:val="32"/>
              </w:rPr>
            </w:pPr>
            <w:r w:rsidRPr="00934A74">
              <w:rPr>
                <w:sz w:val="32"/>
              </w:rPr>
              <w:t>788</w:t>
            </w:r>
          </w:p>
        </w:tc>
        <w:tc>
          <w:tcPr>
            <w:tcW w:w="1532" w:type="dxa"/>
          </w:tcPr>
          <w:p w14:paraId="3ECB7580" w14:textId="77777777" w:rsidR="00934A74" w:rsidRPr="00934A74" w:rsidRDefault="00934A74">
            <w:pPr>
              <w:cnfStyle w:val="000000000000" w:firstRow="0" w:lastRow="0" w:firstColumn="0" w:lastColumn="0" w:oddVBand="0" w:evenVBand="0" w:oddHBand="0" w:evenHBand="0" w:firstRowFirstColumn="0" w:firstRowLastColumn="0" w:lastRowFirstColumn="0" w:lastRowLastColumn="0"/>
              <w:rPr>
                <w:sz w:val="32"/>
              </w:rPr>
            </w:pPr>
            <w:r w:rsidRPr="00934A74">
              <w:rPr>
                <w:sz w:val="32"/>
              </w:rPr>
              <w:t>1442</w:t>
            </w:r>
          </w:p>
        </w:tc>
        <w:tc>
          <w:tcPr>
            <w:tcW w:w="1532" w:type="dxa"/>
          </w:tcPr>
          <w:p w14:paraId="1E67788F" w14:textId="77777777" w:rsidR="00934A74" w:rsidRPr="00934A74" w:rsidRDefault="00934A74">
            <w:pPr>
              <w:cnfStyle w:val="000000000000" w:firstRow="0" w:lastRow="0" w:firstColumn="0" w:lastColumn="0" w:oddVBand="0" w:evenVBand="0" w:oddHBand="0" w:evenHBand="0" w:firstRowFirstColumn="0" w:firstRowLastColumn="0" w:lastRowFirstColumn="0" w:lastRowLastColumn="0"/>
              <w:rPr>
                <w:sz w:val="32"/>
              </w:rPr>
            </w:pPr>
            <w:r w:rsidRPr="00934A74">
              <w:rPr>
                <w:sz w:val="32"/>
              </w:rPr>
              <w:t>2173</w:t>
            </w:r>
          </w:p>
        </w:tc>
      </w:tr>
    </w:tbl>
    <w:p w14:paraId="52D0F5AC" w14:textId="77777777" w:rsidR="00876C95" w:rsidRDefault="00876C95" w:rsidP="00876C95">
      <w:pPr>
        <w:jc w:val="center"/>
      </w:pPr>
      <w:r>
        <w:t>Table.</w:t>
      </w:r>
      <w:r>
        <w:rPr>
          <w:rFonts w:hint="eastAsia"/>
        </w:rPr>
        <w:t xml:space="preserve"> </w:t>
      </w:r>
      <w:r>
        <w:t>A</w:t>
      </w:r>
      <w:r>
        <w:rPr>
          <w:rFonts w:hint="eastAsia"/>
        </w:rPr>
        <w:t>verage comparison data</w:t>
      </w:r>
    </w:p>
    <w:p w14:paraId="356DB4E2" w14:textId="77777777" w:rsidR="00876C95" w:rsidRDefault="00876C95">
      <w:r>
        <w:br w:type="page"/>
      </w:r>
    </w:p>
    <w:p w14:paraId="4CC11413" w14:textId="77777777" w:rsidR="00876C95" w:rsidRDefault="00876C95" w:rsidP="00876C95">
      <w:pPr>
        <w:rPr>
          <w:sz w:val="18"/>
        </w:rPr>
      </w:pPr>
      <w:r>
        <w:rPr>
          <w:sz w:val="18"/>
        </w:rPr>
        <w:t xml:space="preserve">APPENDIX. Comparison data </w:t>
      </w:r>
    </w:p>
    <w:p w14:paraId="262BEBCE" w14:textId="77777777" w:rsidR="00876C95" w:rsidRPr="00876C95" w:rsidRDefault="00876C95" w:rsidP="00876C95">
      <w:pPr>
        <w:rPr>
          <w:sz w:val="18"/>
        </w:rPr>
      </w:pPr>
      <w:r w:rsidRPr="00876C95">
        <w:rPr>
          <w:sz w:val="18"/>
        </w:rPr>
        <w:t>Last login: Sun Nov  8 18:40:23 on ttys000</w:t>
      </w:r>
    </w:p>
    <w:p w14:paraId="7E01FB93" w14:textId="77777777" w:rsidR="00876C95" w:rsidRPr="00876C95" w:rsidRDefault="00876C95" w:rsidP="00876C95">
      <w:pPr>
        <w:rPr>
          <w:sz w:val="18"/>
        </w:rPr>
      </w:pPr>
      <w:r w:rsidRPr="00876C95">
        <w:rPr>
          <w:rFonts w:hint="eastAsia"/>
          <w:sz w:val="18"/>
        </w:rPr>
        <w:t>ZHOUS-MBA:~ bbem$ cd desktop/281project/p2</w:t>
      </w:r>
      <w:r w:rsidRPr="00876C95">
        <w:rPr>
          <w:rFonts w:hint="eastAsia"/>
          <w:sz w:val="18"/>
        </w:rPr>
        <w:t>副本</w:t>
      </w:r>
    </w:p>
    <w:p w14:paraId="2D1D2A05"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g++ -o test p2.cpp</w:t>
      </w:r>
    </w:p>
    <w:p w14:paraId="52E1BFC8"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39873DD0" w14:textId="77777777" w:rsidR="00876C95" w:rsidRPr="00876C95" w:rsidRDefault="00876C95" w:rsidP="00876C95">
      <w:pPr>
        <w:rPr>
          <w:sz w:val="18"/>
        </w:rPr>
      </w:pPr>
      <w:r w:rsidRPr="00876C95">
        <w:rPr>
          <w:sz w:val="18"/>
        </w:rPr>
        <w:t>Please enter the size of the grid: 10 10</w:t>
      </w:r>
    </w:p>
    <w:p w14:paraId="145B2C75" w14:textId="77777777" w:rsidR="00876C95" w:rsidRPr="00876C95" w:rsidRDefault="00876C95" w:rsidP="00876C95">
      <w:pPr>
        <w:rPr>
          <w:sz w:val="18"/>
        </w:rPr>
      </w:pPr>
      <w:r w:rsidRPr="00876C95">
        <w:rPr>
          <w:sz w:val="18"/>
        </w:rPr>
        <w:t>Generating start point and end point....</w:t>
      </w:r>
    </w:p>
    <w:p w14:paraId="08C53A75" w14:textId="77777777" w:rsidR="00876C95" w:rsidRPr="00876C95" w:rsidRDefault="00876C95" w:rsidP="00876C95">
      <w:pPr>
        <w:rPr>
          <w:sz w:val="18"/>
        </w:rPr>
      </w:pPr>
      <w:r w:rsidRPr="00876C95">
        <w:rPr>
          <w:sz w:val="18"/>
        </w:rPr>
        <w:t>Generating the grid...</w:t>
      </w:r>
    </w:p>
    <w:p w14:paraId="11604597" w14:textId="77777777" w:rsidR="00876C95" w:rsidRPr="00876C95" w:rsidRDefault="00876C95" w:rsidP="00876C95">
      <w:pPr>
        <w:rPr>
          <w:sz w:val="18"/>
        </w:rPr>
      </w:pPr>
      <w:r w:rsidRPr="00876C95">
        <w:rPr>
          <w:sz w:val="18"/>
        </w:rPr>
        <w:t>Running program with BINARY heap...</w:t>
      </w:r>
    </w:p>
    <w:p w14:paraId="355A7657" w14:textId="77777777" w:rsidR="00876C95" w:rsidRPr="00876C95" w:rsidRDefault="00876C95" w:rsidP="00876C95">
      <w:pPr>
        <w:rPr>
          <w:sz w:val="18"/>
        </w:rPr>
      </w:pPr>
      <w:r w:rsidRPr="00876C95">
        <w:rPr>
          <w:sz w:val="18"/>
        </w:rPr>
        <w:t>The result is:</w:t>
      </w:r>
    </w:p>
    <w:p w14:paraId="6A7AC231" w14:textId="77777777" w:rsidR="00876C95" w:rsidRPr="00876C95" w:rsidRDefault="00876C95" w:rsidP="00876C95">
      <w:pPr>
        <w:rPr>
          <w:sz w:val="18"/>
        </w:rPr>
      </w:pPr>
      <w:r w:rsidRPr="00876C95">
        <w:rPr>
          <w:sz w:val="18"/>
        </w:rPr>
        <w:t>The shortest path from (4, 7) to (6, 8) is -208496419.</w:t>
      </w:r>
    </w:p>
    <w:p w14:paraId="0278C2CC" w14:textId="77777777" w:rsidR="00876C95" w:rsidRPr="00876C95" w:rsidRDefault="00876C95" w:rsidP="00876C95">
      <w:pPr>
        <w:rPr>
          <w:sz w:val="18"/>
        </w:rPr>
      </w:pPr>
      <w:r w:rsidRPr="00876C95">
        <w:rPr>
          <w:sz w:val="18"/>
        </w:rPr>
        <w:t>Path:</w:t>
      </w:r>
    </w:p>
    <w:p w14:paraId="6DD5BC49" w14:textId="77777777" w:rsidR="00876C95" w:rsidRPr="00876C95" w:rsidRDefault="00876C95" w:rsidP="00876C95">
      <w:pPr>
        <w:rPr>
          <w:sz w:val="18"/>
        </w:rPr>
      </w:pPr>
      <w:r w:rsidRPr="00876C95">
        <w:rPr>
          <w:sz w:val="18"/>
        </w:rPr>
        <w:t>Running time: 108</w:t>
      </w:r>
    </w:p>
    <w:p w14:paraId="3BA534DB" w14:textId="77777777" w:rsidR="00876C95" w:rsidRPr="00876C95" w:rsidRDefault="00876C95" w:rsidP="00876C95">
      <w:pPr>
        <w:rPr>
          <w:sz w:val="18"/>
        </w:rPr>
      </w:pPr>
      <w:r w:rsidRPr="00876C95">
        <w:rPr>
          <w:sz w:val="18"/>
        </w:rPr>
        <w:t>Running program with UNSORTED heap...</w:t>
      </w:r>
    </w:p>
    <w:p w14:paraId="4BE99B89" w14:textId="77777777" w:rsidR="00876C95" w:rsidRPr="00876C95" w:rsidRDefault="00876C95" w:rsidP="00876C95">
      <w:pPr>
        <w:rPr>
          <w:sz w:val="18"/>
        </w:rPr>
      </w:pPr>
      <w:r w:rsidRPr="00876C95">
        <w:rPr>
          <w:sz w:val="18"/>
        </w:rPr>
        <w:t>The result is:</w:t>
      </w:r>
    </w:p>
    <w:p w14:paraId="5C00B8C6" w14:textId="77777777" w:rsidR="00876C95" w:rsidRPr="00876C95" w:rsidRDefault="00876C95" w:rsidP="00876C95">
      <w:pPr>
        <w:rPr>
          <w:sz w:val="18"/>
        </w:rPr>
      </w:pPr>
      <w:r w:rsidRPr="00876C95">
        <w:rPr>
          <w:sz w:val="18"/>
        </w:rPr>
        <w:t>The shortest path from (4, 7) to (6, 8) is -208496419.</w:t>
      </w:r>
    </w:p>
    <w:p w14:paraId="22BD7440" w14:textId="77777777" w:rsidR="00876C95" w:rsidRPr="00876C95" w:rsidRDefault="00876C95" w:rsidP="00876C95">
      <w:pPr>
        <w:rPr>
          <w:sz w:val="18"/>
        </w:rPr>
      </w:pPr>
      <w:r w:rsidRPr="00876C95">
        <w:rPr>
          <w:sz w:val="18"/>
        </w:rPr>
        <w:t>Path:</w:t>
      </w:r>
    </w:p>
    <w:p w14:paraId="59217970" w14:textId="77777777" w:rsidR="00876C95" w:rsidRPr="00876C95" w:rsidRDefault="00876C95" w:rsidP="00876C95">
      <w:pPr>
        <w:rPr>
          <w:sz w:val="18"/>
        </w:rPr>
      </w:pPr>
      <w:r w:rsidRPr="00876C95">
        <w:rPr>
          <w:sz w:val="18"/>
        </w:rPr>
        <w:t>Running time: 120</w:t>
      </w:r>
    </w:p>
    <w:p w14:paraId="743CB4BF"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g++ -o test p2.cpp</w:t>
      </w:r>
    </w:p>
    <w:p w14:paraId="57EEF547"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0544823C" w14:textId="77777777" w:rsidR="00876C95" w:rsidRPr="00876C95" w:rsidRDefault="00876C95" w:rsidP="00876C95">
      <w:pPr>
        <w:rPr>
          <w:sz w:val="18"/>
        </w:rPr>
      </w:pPr>
      <w:r w:rsidRPr="00876C95">
        <w:rPr>
          <w:sz w:val="18"/>
        </w:rPr>
        <w:t>Please enter the size of the grid: 10 10</w:t>
      </w:r>
    </w:p>
    <w:p w14:paraId="3044D851" w14:textId="77777777" w:rsidR="00876C95" w:rsidRPr="00876C95" w:rsidRDefault="00876C95" w:rsidP="00876C95">
      <w:pPr>
        <w:rPr>
          <w:sz w:val="18"/>
        </w:rPr>
      </w:pPr>
      <w:r w:rsidRPr="00876C95">
        <w:rPr>
          <w:sz w:val="18"/>
        </w:rPr>
        <w:t>Generating start point and end point....</w:t>
      </w:r>
    </w:p>
    <w:p w14:paraId="5C2B6ED2" w14:textId="77777777" w:rsidR="00876C95" w:rsidRPr="00876C95" w:rsidRDefault="00876C95" w:rsidP="00876C95">
      <w:pPr>
        <w:rPr>
          <w:sz w:val="18"/>
        </w:rPr>
      </w:pPr>
      <w:r w:rsidRPr="00876C95">
        <w:rPr>
          <w:sz w:val="18"/>
        </w:rPr>
        <w:t>Generating the grid...</w:t>
      </w:r>
    </w:p>
    <w:p w14:paraId="09474E80" w14:textId="77777777" w:rsidR="00876C95" w:rsidRPr="00876C95" w:rsidRDefault="00876C95" w:rsidP="00876C95">
      <w:pPr>
        <w:rPr>
          <w:sz w:val="18"/>
        </w:rPr>
      </w:pPr>
      <w:r w:rsidRPr="00876C95">
        <w:rPr>
          <w:sz w:val="18"/>
        </w:rPr>
        <w:t>Running program with BINARY heap...</w:t>
      </w:r>
    </w:p>
    <w:p w14:paraId="0F9B40AC" w14:textId="77777777" w:rsidR="00876C95" w:rsidRPr="00876C95" w:rsidRDefault="00876C95" w:rsidP="00876C95">
      <w:pPr>
        <w:rPr>
          <w:sz w:val="18"/>
        </w:rPr>
      </w:pPr>
      <w:r w:rsidRPr="00876C95">
        <w:rPr>
          <w:sz w:val="18"/>
        </w:rPr>
        <w:t>The result is:</w:t>
      </w:r>
    </w:p>
    <w:p w14:paraId="520CB47D" w14:textId="77777777" w:rsidR="00876C95" w:rsidRPr="00876C95" w:rsidRDefault="00876C95" w:rsidP="00876C95">
      <w:pPr>
        <w:rPr>
          <w:sz w:val="18"/>
        </w:rPr>
      </w:pPr>
      <w:r w:rsidRPr="00876C95">
        <w:rPr>
          <w:sz w:val="18"/>
        </w:rPr>
        <w:t>The shortest path from (2, 8) to (2, 7) is -4529.</w:t>
      </w:r>
    </w:p>
    <w:p w14:paraId="4C750D7B" w14:textId="77777777" w:rsidR="00876C95" w:rsidRPr="00876C95" w:rsidRDefault="00876C95" w:rsidP="00876C95">
      <w:pPr>
        <w:rPr>
          <w:sz w:val="18"/>
        </w:rPr>
      </w:pPr>
      <w:r w:rsidRPr="00876C95">
        <w:rPr>
          <w:sz w:val="18"/>
        </w:rPr>
        <w:t>Path:</w:t>
      </w:r>
    </w:p>
    <w:p w14:paraId="4192FB01" w14:textId="77777777" w:rsidR="00876C95" w:rsidRPr="00876C95" w:rsidRDefault="00876C95" w:rsidP="00876C95">
      <w:pPr>
        <w:rPr>
          <w:sz w:val="18"/>
        </w:rPr>
      </w:pPr>
      <w:r w:rsidRPr="00876C95">
        <w:rPr>
          <w:sz w:val="18"/>
        </w:rPr>
        <w:t>Running time: 119</w:t>
      </w:r>
    </w:p>
    <w:p w14:paraId="3EB42E9A" w14:textId="77777777" w:rsidR="00876C95" w:rsidRPr="00876C95" w:rsidRDefault="00876C95" w:rsidP="00876C95">
      <w:pPr>
        <w:rPr>
          <w:sz w:val="18"/>
        </w:rPr>
      </w:pPr>
      <w:r w:rsidRPr="00876C95">
        <w:rPr>
          <w:sz w:val="18"/>
        </w:rPr>
        <w:t>Running program with UNSORTED heap...</w:t>
      </w:r>
    </w:p>
    <w:p w14:paraId="216CB099" w14:textId="77777777" w:rsidR="00876C95" w:rsidRPr="00876C95" w:rsidRDefault="00876C95" w:rsidP="00876C95">
      <w:pPr>
        <w:rPr>
          <w:sz w:val="18"/>
        </w:rPr>
      </w:pPr>
      <w:r w:rsidRPr="00876C95">
        <w:rPr>
          <w:sz w:val="18"/>
        </w:rPr>
        <w:t>The result is:</w:t>
      </w:r>
    </w:p>
    <w:p w14:paraId="61BFB193" w14:textId="77777777" w:rsidR="00876C95" w:rsidRPr="00876C95" w:rsidRDefault="00876C95" w:rsidP="00876C95">
      <w:pPr>
        <w:rPr>
          <w:sz w:val="18"/>
        </w:rPr>
      </w:pPr>
      <w:r w:rsidRPr="00876C95">
        <w:rPr>
          <w:sz w:val="18"/>
        </w:rPr>
        <w:t>The shortest path from (2, 8) to (2, 7) is -4529.</w:t>
      </w:r>
    </w:p>
    <w:p w14:paraId="120C45FF" w14:textId="77777777" w:rsidR="00876C95" w:rsidRPr="00876C95" w:rsidRDefault="00876C95" w:rsidP="00876C95">
      <w:pPr>
        <w:rPr>
          <w:sz w:val="18"/>
        </w:rPr>
      </w:pPr>
      <w:r w:rsidRPr="00876C95">
        <w:rPr>
          <w:sz w:val="18"/>
        </w:rPr>
        <w:t>Path:</w:t>
      </w:r>
    </w:p>
    <w:p w14:paraId="7BE60932" w14:textId="77777777" w:rsidR="00876C95" w:rsidRPr="00876C95" w:rsidRDefault="00876C95" w:rsidP="00876C95">
      <w:pPr>
        <w:rPr>
          <w:sz w:val="18"/>
        </w:rPr>
      </w:pPr>
      <w:r w:rsidRPr="00876C95">
        <w:rPr>
          <w:sz w:val="18"/>
        </w:rPr>
        <w:t>Running time: 109</w:t>
      </w:r>
    </w:p>
    <w:p w14:paraId="42FBC0E5"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4F23E33D" w14:textId="77777777" w:rsidR="00876C95" w:rsidRPr="00876C95" w:rsidRDefault="00876C95" w:rsidP="00876C95">
      <w:pPr>
        <w:rPr>
          <w:sz w:val="18"/>
        </w:rPr>
      </w:pPr>
      <w:r w:rsidRPr="00876C95">
        <w:rPr>
          <w:sz w:val="18"/>
        </w:rPr>
        <w:t>Please enter the size of the grid: 10 10</w:t>
      </w:r>
    </w:p>
    <w:p w14:paraId="2ED17108" w14:textId="77777777" w:rsidR="00876C95" w:rsidRPr="00876C95" w:rsidRDefault="00876C95" w:rsidP="00876C95">
      <w:pPr>
        <w:rPr>
          <w:sz w:val="18"/>
        </w:rPr>
      </w:pPr>
      <w:r w:rsidRPr="00876C95">
        <w:rPr>
          <w:sz w:val="18"/>
        </w:rPr>
        <w:t>Generating start point and end point....</w:t>
      </w:r>
    </w:p>
    <w:p w14:paraId="33E9F987" w14:textId="77777777" w:rsidR="00876C95" w:rsidRPr="00876C95" w:rsidRDefault="00876C95" w:rsidP="00876C95">
      <w:pPr>
        <w:rPr>
          <w:sz w:val="18"/>
        </w:rPr>
      </w:pPr>
      <w:r w:rsidRPr="00876C95">
        <w:rPr>
          <w:sz w:val="18"/>
        </w:rPr>
        <w:t>Generating the grid...</w:t>
      </w:r>
    </w:p>
    <w:p w14:paraId="32167DAB" w14:textId="77777777" w:rsidR="00876C95" w:rsidRPr="00876C95" w:rsidRDefault="00876C95" w:rsidP="00876C95">
      <w:pPr>
        <w:rPr>
          <w:sz w:val="18"/>
        </w:rPr>
      </w:pPr>
      <w:r w:rsidRPr="00876C95">
        <w:rPr>
          <w:sz w:val="18"/>
        </w:rPr>
        <w:t>Running program with BINARY heap...</w:t>
      </w:r>
    </w:p>
    <w:p w14:paraId="23DFE9DB" w14:textId="77777777" w:rsidR="00876C95" w:rsidRPr="00876C95" w:rsidRDefault="00876C95" w:rsidP="00876C95">
      <w:pPr>
        <w:rPr>
          <w:sz w:val="18"/>
        </w:rPr>
      </w:pPr>
      <w:r w:rsidRPr="00876C95">
        <w:rPr>
          <w:sz w:val="18"/>
        </w:rPr>
        <w:t>The result is:</w:t>
      </w:r>
    </w:p>
    <w:p w14:paraId="601B3D24" w14:textId="77777777" w:rsidR="00876C95" w:rsidRPr="00876C95" w:rsidRDefault="00876C95" w:rsidP="00876C95">
      <w:pPr>
        <w:rPr>
          <w:sz w:val="18"/>
        </w:rPr>
      </w:pPr>
      <w:r w:rsidRPr="00876C95">
        <w:rPr>
          <w:sz w:val="18"/>
        </w:rPr>
        <w:t>The shortest path from (9, 3) to (5, 9) is -24546.</w:t>
      </w:r>
    </w:p>
    <w:p w14:paraId="10056BF7" w14:textId="77777777" w:rsidR="00876C95" w:rsidRPr="00876C95" w:rsidRDefault="00876C95" w:rsidP="00876C95">
      <w:pPr>
        <w:rPr>
          <w:sz w:val="18"/>
        </w:rPr>
      </w:pPr>
      <w:r w:rsidRPr="00876C95">
        <w:rPr>
          <w:sz w:val="18"/>
        </w:rPr>
        <w:t>Path:</w:t>
      </w:r>
    </w:p>
    <w:p w14:paraId="3B0BAD0F" w14:textId="77777777" w:rsidR="00876C95" w:rsidRPr="00876C95" w:rsidRDefault="00876C95" w:rsidP="00876C95">
      <w:pPr>
        <w:rPr>
          <w:sz w:val="18"/>
        </w:rPr>
      </w:pPr>
      <w:r w:rsidRPr="00876C95">
        <w:rPr>
          <w:sz w:val="18"/>
        </w:rPr>
        <w:t>Running time: 147</w:t>
      </w:r>
    </w:p>
    <w:p w14:paraId="49FAF97B" w14:textId="77777777" w:rsidR="00876C95" w:rsidRPr="00876C95" w:rsidRDefault="00876C95" w:rsidP="00876C95">
      <w:pPr>
        <w:rPr>
          <w:sz w:val="18"/>
        </w:rPr>
      </w:pPr>
      <w:r w:rsidRPr="00876C95">
        <w:rPr>
          <w:sz w:val="18"/>
        </w:rPr>
        <w:t>Running program with UNSORTED heap...</w:t>
      </w:r>
    </w:p>
    <w:p w14:paraId="3C41C624" w14:textId="77777777" w:rsidR="00876C95" w:rsidRPr="00876C95" w:rsidRDefault="00876C95" w:rsidP="00876C95">
      <w:pPr>
        <w:rPr>
          <w:sz w:val="18"/>
        </w:rPr>
      </w:pPr>
      <w:r w:rsidRPr="00876C95">
        <w:rPr>
          <w:sz w:val="18"/>
        </w:rPr>
        <w:t>The result is:</w:t>
      </w:r>
    </w:p>
    <w:p w14:paraId="425B207B" w14:textId="77777777" w:rsidR="00876C95" w:rsidRPr="00876C95" w:rsidRDefault="00876C95" w:rsidP="00876C95">
      <w:pPr>
        <w:rPr>
          <w:sz w:val="18"/>
        </w:rPr>
      </w:pPr>
      <w:r w:rsidRPr="00876C95">
        <w:rPr>
          <w:sz w:val="18"/>
        </w:rPr>
        <w:t>The shortest path from (9, 3) to (5, 9) is -24546.</w:t>
      </w:r>
    </w:p>
    <w:p w14:paraId="3CF9DA83" w14:textId="77777777" w:rsidR="00876C95" w:rsidRPr="00876C95" w:rsidRDefault="00876C95" w:rsidP="00876C95">
      <w:pPr>
        <w:rPr>
          <w:sz w:val="18"/>
        </w:rPr>
      </w:pPr>
      <w:r w:rsidRPr="00876C95">
        <w:rPr>
          <w:sz w:val="18"/>
        </w:rPr>
        <w:t>Path:</w:t>
      </w:r>
    </w:p>
    <w:p w14:paraId="5840A689" w14:textId="77777777" w:rsidR="00876C95" w:rsidRPr="00876C95" w:rsidRDefault="00876C95" w:rsidP="00876C95">
      <w:pPr>
        <w:rPr>
          <w:sz w:val="18"/>
        </w:rPr>
      </w:pPr>
      <w:r w:rsidRPr="00876C95">
        <w:rPr>
          <w:sz w:val="18"/>
        </w:rPr>
        <w:t>Running time: 102</w:t>
      </w:r>
    </w:p>
    <w:p w14:paraId="4341B288"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4A6AE04D" w14:textId="77777777" w:rsidR="00876C95" w:rsidRPr="00876C95" w:rsidRDefault="00876C95" w:rsidP="00876C95">
      <w:pPr>
        <w:rPr>
          <w:sz w:val="18"/>
        </w:rPr>
      </w:pPr>
      <w:r w:rsidRPr="00876C95">
        <w:rPr>
          <w:sz w:val="18"/>
        </w:rPr>
        <w:t>Please enter the size of the grid: 10 10</w:t>
      </w:r>
    </w:p>
    <w:p w14:paraId="012BBC19" w14:textId="77777777" w:rsidR="00876C95" w:rsidRPr="00876C95" w:rsidRDefault="00876C95" w:rsidP="00876C95">
      <w:pPr>
        <w:rPr>
          <w:sz w:val="18"/>
        </w:rPr>
      </w:pPr>
      <w:r w:rsidRPr="00876C95">
        <w:rPr>
          <w:sz w:val="18"/>
        </w:rPr>
        <w:t>Generating start point and end point....</w:t>
      </w:r>
    </w:p>
    <w:p w14:paraId="05DBC18F" w14:textId="77777777" w:rsidR="00876C95" w:rsidRPr="00876C95" w:rsidRDefault="00876C95" w:rsidP="00876C95">
      <w:pPr>
        <w:rPr>
          <w:sz w:val="18"/>
        </w:rPr>
      </w:pPr>
      <w:r w:rsidRPr="00876C95">
        <w:rPr>
          <w:sz w:val="18"/>
        </w:rPr>
        <w:t>Generating the grid...</w:t>
      </w:r>
    </w:p>
    <w:p w14:paraId="5A9D4073" w14:textId="77777777" w:rsidR="00876C95" w:rsidRPr="00876C95" w:rsidRDefault="00876C95" w:rsidP="00876C95">
      <w:pPr>
        <w:rPr>
          <w:sz w:val="18"/>
        </w:rPr>
      </w:pPr>
      <w:r w:rsidRPr="00876C95">
        <w:rPr>
          <w:sz w:val="18"/>
        </w:rPr>
        <w:t>Running program with BINARY heap...</w:t>
      </w:r>
    </w:p>
    <w:p w14:paraId="5DBE5546" w14:textId="77777777" w:rsidR="00876C95" w:rsidRPr="00876C95" w:rsidRDefault="00876C95" w:rsidP="00876C95">
      <w:pPr>
        <w:rPr>
          <w:sz w:val="18"/>
        </w:rPr>
      </w:pPr>
      <w:r w:rsidRPr="00876C95">
        <w:rPr>
          <w:sz w:val="18"/>
        </w:rPr>
        <w:t>The result is:</w:t>
      </w:r>
    </w:p>
    <w:p w14:paraId="69DA42AE" w14:textId="77777777" w:rsidR="00876C95" w:rsidRPr="00876C95" w:rsidRDefault="00876C95" w:rsidP="00876C95">
      <w:pPr>
        <w:rPr>
          <w:sz w:val="18"/>
        </w:rPr>
      </w:pPr>
      <w:r w:rsidRPr="00876C95">
        <w:rPr>
          <w:sz w:val="18"/>
        </w:rPr>
        <w:t>The shortest path from (0, 7) to (9, 2) is -38875.</w:t>
      </w:r>
    </w:p>
    <w:p w14:paraId="753D0EC2" w14:textId="77777777" w:rsidR="00876C95" w:rsidRPr="00876C95" w:rsidRDefault="00876C95" w:rsidP="00876C95">
      <w:pPr>
        <w:rPr>
          <w:sz w:val="18"/>
        </w:rPr>
      </w:pPr>
      <w:r w:rsidRPr="00876C95">
        <w:rPr>
          <w:sz w:val="18"/>
        </w:rPr>
        <w:t>Path:</w:t>
      </w:r>
    </w:p>
    <w:p w14:paraId="426C2ADA" w14:textId="77777777" w:rsidR="00876C95" w:rsidRPr="00876C95" w:rsidRDefault="00876C95" w:rsidP="00876C95">
      <w:pPr>
        <w:rPr>
          <w:sz w:val="18"/>
        </w:rPr>
      </w:pPr>
      <w:r w:rsidRPr="00876C95">
        <w:rPr>
          <w:sz w:val="18"/>
        </w:rPr>
        <w:t>Running time: 133</w:t>
      </w:r>
    </w:p>
    <w:p w14:paraId="4AB4C922" w14:textId="77777777" w:rsidR="00876C95" w:rsidRPr="00876C95" w:rsidRDefault="00876C95" w:rsidP="00876C95">
      <w:pPr>
        <w:rPr>
          <w:sz w:val="18"/>
        </w:rPr>
      </w:pPr>
      <w:r w:rsidRPr="00876C95">
        <w:rPr>
          <w:sz w:val="18"/>
        </w:rPr>
        <w:t>Running program with UNSORTED heap...</w:t>
      </w:r>
    </w:p>
    <w:p w14:paraId="1494F253" w14:textId="77777777" w:rsidR="00876C95" w:rsidRPr="00876C95" w:rsidRDefault="00876C95" w:rsidP="00876C95">
      <w:pPr>
        <w:rPr>
          <w:sz w:val="18"/>
        </w:rPr>
      </w:pPr>
      <w:r w:rsidRPr="00876C95">
        <w:rPr>
          <w:sz w:val="18"/>
        </w:rPr>
        <w:t>The result is:</w:t>
      </w:r>
    </w:p>
    <w:p w14:paraId="31210CE1" w14:textId="77777777" w:rsidR="00876C95" w:rsidRPr="00876C95" w:rsidRDefault="00876C95" w:rsidP="00876C95">
      <w:pPr>
        <w:rPr>
          <w:sz w:val="18"/>
        </w:rPr>
      </w:pPr>
      <w:r w:rsidRPr="00876C95">
        <w:rPr>
          <w:sz w:val="18"/>
        </w:rPr>
        <w:t>The shortest path from (0, 7) to (9, 2) is -38875.</w:t>
      </w:r>
    </w:p>
    <w:p w14:paraId="5BF7EC74" w14:textId="77777777" w:rsidR="00876C95" w:rsidRPr="00876C95" w:rsidRDefault="00876C95" w:rsidP="00876C95">
      <w:pPr>
        <w:rPr>
          <w:sz w:val="18"/>
        </w:rPr>
      </w:pPr>
      <w:r w:rsidRPr="00876C95">
        <w:rPr>
          <w:sz w:val="18"/>
        </w:rPr>
        <w:t>Path:</w:t>
      </w:r>
    </w:p>
    <w:p w14:paraId="5136FA60" w14:textId="77777777" w:rsidR="00876C95" w:rsidRPr="00876C95" w:rsidRDefault="00876C95" w:rsidP="00876C95">
      <w:pPr>
        <w:rPr>
          <w:sz w:val="18"/>
        </w:rPr>
      </w:pPr>
      <w:r w:rsidRPr="00876C95">
        <w:rPr>
          <w:sz w:val="18"/>
        </w:rPr>
        <w:t>Running time: 129</w:t>
      </w:r>
    </w:p>
    <w:p w14:paraId="453025B8"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6323CC73" w14:textId="77777777" w:rsidR="00876C95" w:rsidRPr="00876C95" w:rsidRDefault="00876C95" w:rsidP="00876C95">
      <w:pPr>
        <w:rPr>
          <w:sz w:val="18"/>
        </w:rPr>
      </w:pPr>
      <w:r w:rsidRPr="00876C95">
        <w:rPr>
          <w:sz w:val="18"/>
        </w:rPr>
        <w:t>Please enter the size of the grid: 10 10</w:t>
      </w:r>
    </w:p>
    <w:p w14:paraId="6F6731FD" w14:textId="77777777" w:rsidR="00876C95" w:rsidRPr="00876C95" w:rsidRDefault="00876C95" w:rsidP="00876C95">
      <w:pPr>
        <w:rPr>
          <w:sz w:val="18"/>
        </w:rPr>
      </w:pPr>
      <w:r w:rsidRPr="00876C95">
        <w:rPr>
          <w:sz w:val="18"/>
        </w:rPr>
        <w:t>Generating start point and end point....</w:t>
      </w:r>
    </w:p>
    <w:p w14:paraId="64F5AB6C" w14:textId="77777777" w:rsidR="00876C95" w:rsidRPr="00876C95" w:rsidRDefault="00876C95" w:rsidP="00876C95">
      <w:pPr>
        <w:rPr>
          <w:sz w:val="18"/>
        </w:rPr>
      </w:pPr>
      <w:r w:rsidRPr="00876C95">
        <w:rPr>
          <w:sz w:val="18"/>
        </w:rPr>
        <w:t>Generating the grid...</w:t>
      </w:r>
    </w:p>
    <w:p w14:paraId="3FBE3975" w14:textId="77777777" w:rsidR="00876C95" w:rsidRPr="00876C95" w:rsidRDefault="00876C95" w:rsidP="00876C95">
      <w:pPr>
        <w:rPr>
          <w:sz w:val="18"/>
        </w:rPr>
      </w:pPr>
      <w:r w:rsidRPr="00876C95">
        <w:rPr>
          <w:sz w:val="18"/>
        </w:rPr>
        <w:t>Running program with BINARY heap...</w:t>
      </w:r>
    </w:p>
    <w:p w14:paraId="7FAF1491" w14:textId="77777777" w:rsidR="00876C95" w:rsidRPr="00876C95" w:rsidRDefault="00876C95" w:rsidP="00876C95">
      <w:pPr>
        <w:rPr>
          <w:sz w:val="18"/>
        </w:rPr>
      </w:pPr>
      <w:r w:rsidRPr="00876C95">
        <w:rPr>
          <w:sz w:val="18"/>
        </w:rPr>
        <w:t>The result is:</w:t>
      </w:r>
    </w:p>
    <w:p w14:paraId="7AB5016C" w14:textId="77777777" w:rsidR="00876C95" w:rsidRPr="00876C95" w:rsidRDefault="00876C95" w:rsidP="00876C95">
      <w:pPr>
        <w:rPr>
          <w:sz w:val="18"/>
        </w:rPr>
      </w:pPr>
      <w:r w:rsidRPr="00876C95">
        <w:rPr>
          <w:sz w:val="18"/>
        </w:rPr>
        <w:t>The shortest path from (6, 9) to (3, 0) is -35127.</w:t>
      </w:r>
    </w:p>
    <w:p w14:paraId="0D048B17" w14:textId="77777777" w:rsidR="00876C95" w:rsidRPr="00876C95" w:rsidRDefault="00876C95" w:rsidP="00876C95">
      <w:pPr>
        <w:rPr>
          <w:sz w:val="18"/>
        </w:rPr>
      </w:pPr>
      <w:r w:rsidRPr="00876C95">
        <w:rPr>
          <w:sz w:val="18"/>
        </w:rPr>
        <w:t>Path:</w:t>
      </w:r>
    </w:p>
    <w:p w14:paraId="0258B8C4" w14:textId="77777777" w:rsidR="00876C95" w:rsidRPr="00876C95" w:rsidRDefault="00876C95" w:rsidP="00876C95">
      <w:pPr>
        <w:rPr>
          <w:sz w:val="18"/>
        </w:rPr>
      </w:pPr>
      <w:r w:rsidRPr="00876C95">
        <w:rPr>
          <w:sz w:val="18"/>
        </w:rPr>
        <w:t>Running time: 140</w:t>
      </w:r>
    </w:p>
    <w:p w14:paraId="20B4EEA7" w14:textId="77777777" w:rsidR="00876C95" w:rsidRPr="00876C95" w:rsidRDefault="00876C95" w:rsidP="00876C95">
      <w:pPr>
        <w:rPr>
          <w:sz w:val="18"/>
        </w:rPr>
      </w:pPr>
      <w:r w:rsidRPr="00876C95">
        <w:rPr>
          <w:sz w:val="18"/>
        </w:rPr>
        <w:t>Running program with UNSORTED heap...</w:t>
      </w:r>
    </w:p>
    <w:p w14:paraId="58344008" w14:textId="77777777" w:rsidR="00876C95" w:rsidRPr="00876C95" w:rsidRDefault="00876C95" w:rsidP="00876C95">
      <w:pPr>
        <w:rPr>
          <w:sz w:val="18"/>
        </w:rPr>
      </w:pPr>
      <w:r w:rsidRPr="00876C95">
        <w:rPr>
          <w:sz w:val="18"/>
        </w:rPr>
        <w:t>The result is:</w:t>
      </w:r>
    </w:p>
    <w:p w14:paraId="678948B2" w14:textId="77777777" w:rsidR="00876C95" w:rsidRPr="00876C95" w:rsidRDefault="00876C95" w:rsidP="00876C95">
      <w:pPr>
        <w:rPr>
          <w:sz w:val="18"/>
        </w:rPr>
      </w:pPr>
      <w:r w:rsidRPr="00876C95">
        <w:rPr>
          <w:sz w:val="18"/>
        </w:rPr>
        <w:t>The shortest path from (6, 9) to (3, 0) is -35127.</w:t>
      </w:r>
    </w:p>
    <w:p w14:paraId="18B6D40B" w14:textId="77777777" w:rsidR="00876C95" w:rsidRPr="00876C95" w:rsidRDefault="00876C95" w:rsidP="00876C95">
      <w:pPr>
        <w:rPr>
          <w:sz w:val="18"/>
        </w:rPr>
      </w:pPr>
      <w:r w:rsidRPr="00876C95">
        <w:rPr>
          <w:sz w:val="18"/>
        </w:rPr>
        <w:t>Path:</w:t>
      </w:r>
    </w:p>
    <w:p w14:paraId="38F17BBE" w14:textId="77777777" w:rsidR="00876C95" w:rsidRPr="00876C95" w:rsidRDefault="00876C95" w:rsidP="00876C95">
      <w:pPr>
        <w:rPr>
          <w:sz w:val="18"/>
        </w:rPr>
      </w:pPr>
      <w:r w:rsidRPr="00876C95">
        <w:rPr>
          <w:sz w:val="18"/>
        </w:rPr>
        <w:t>Running time: 126</w:t>
      </w:r>
    </w:p>
    <w:p w14:paraId="23250862"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5EBF61B4" w14:textId="77777777" w:rsidR="00876C95" w:rsidRPr="00876C95" w:rsidRDefault="00876C95" w:rsidP="00876C95">
      <w:pPr>
        <w:rPr>
          <w:sz w:val="18"/>
        </w:rPr>
      </w:pPr>
      <w:r w:rsidRPr="00876C95">
        <w:rPr>
          <w:sz w:val="18"/>
        </w:rPr>
        <w:t>Please enter the size of the grid: 10 10</w:t>
      </w:r>
    </w:p>
    <w:p w14:paraId="6F1428E1" w14:textId="77777777" w:rsidR="00876C95" w:rsidRPr="00876C95" w:rsidRDefault="00876C95" w:rsidP="00876C95">
      <w:pPr>
        <w:rPr>
          <w:sz w:val="18"/>
        </w:rPr>
      </w:pPr>
      <w:r w:rsidRPr="00876C95">
        <w:rPr>
          <w:sz w:val="18"/>
        </w:rPr>
        <w:t>Generating start point and end point....</w:t>
      </w:r>
    </w:p>
    <w:p w14:paraId="73712E8E" w14:textId="77777777" w:rsidR="00876C95" w:rsidRPr="00876C95" w:rsidRDefault="00876C95" w:rsidP="00876C95">
      <w:pPr>
        <w:rPr>
          <w:sz w:val="18"/>
        </w:rPr>
      </w:pPr>
      <w:r w:rsidRPr="00876C95">
        <w:rPr>
          <w:sz w:val="18"/>
        </w:rPr>
        <w:t>Generating the grid...</w:t>
      </w:r>
    </w:p>
    <w:p w14:paraId="5813F04D" w14:textId="77777777" w:rsidR="00876C95" w:rsidRPr="00876C95" w:rsidRDefault="00876C95" w:rsidP="00876C95">
      <w:pPr>
        <w:rPr>
          <w:sz w:val="18"/>
        </w:rPr>
      </w:pPr>
      <w:r w:rsidRPr="00876C95">
        <w:rPr>
          <w:sz w:val="18"/>
        </w:rPr>
        <w:t>Running program with BINARY heap...</w:t>
      </w:r>
    </w:p>
    <w:p w14:paraId="0FF69769" w14:textId="77777777" w:rsidR="00876C95" w:rsidRPr="00876C95" w:rsidRDefault="00876C95" w:rsidP="00876C95">
      <w:pPr>
        <w:rPr>
          <w:sz w:val="18"/>
        </w:rPr>
      </w:pPr>
      <w:r w:rsidRPr="00876C95">
        <w:rPr>
          <w:sz w:val="18"/>
        </w:rPr>
        <w:t>The result is:</w:t>
      </w:r>
    </w:p>
    <w:p w14:paraId="021B5E08" w14:textId="77777777" w:rsidR="00876C95" w:rsidRPr="00876C95" w:rsidRDefault="00876C95" w:rsidP="00876C95">
      <w:pPr>
        <w:rPr>
          <w:sz w:val="18"/>
        </w:rPr>
      </w:pPr>
      <w:r w:rsidRPr="00876C95">
        <w:rPr>
          <w:sz w:val="18"/>
        </w:rPr>
        <w:t>The shortest path from (1, 4) to (9, 7) is -41907.</w:t>
      </w:r>
    </w:p>
    <w:p w14:paraId="6EF305F0" w14:textId="77777777" w:rsidR="00876C95" w:rsidRPr="00876C95" w:rsidRDefault="00876C95" w:rsidP="00876C95">
      <w:pPr>
        <w:rPr>
          <w:sz w:val="18"/>
        </w:rPr>
      </w:pPr>
      <w:r w:rsidRPr="00876C95">
        <w:rPr>
          <w:sz w:val="18"/>
        </w:rPr>
        <w:t>Path:</w:t>
      </w:r>
    </w:p>
    <w:p w14:paraId="7C37A865" w14:textId="77777777" w:rsidR="00876C95" w:rsidRPr="00876C95" w:rsidRDefault="00876C95" w:rsidP="00876C95">
      <w:pPr>
        <w:rPr>
          <w:sz w:val="18"/>
        </w:rPr>
      </w:pPr>
      <w:r w:rsidRPr="00876C95">
        <w:rPr>
          <w:sz w:val="18"/>
        </w:rPr>
        <w:t>Running time: 230</w:t>
      </w:r>
    </w:p>
    <w:p w14:paraId="7E44244C" w14:textId="77777777" w:rsidR="00876C95" w:rsidRPr="00876C95" w:rsidRDefault="00876C95" w:rsidP="00876C95">
      <w:pPr>
        <w:rPr>
          <w:sz w:val="18"/>
        </w:rPr>
      </w:pPr>
      <w:r w:rsidRPr="00876C95">
        <w:rPr>
          <w:sz w:val="18"/>
        </w:rPr>
        <w:t>Running program with UNSORTED heap...</w:t>
      </w:r>
    </w:p>
    <w:p w14:paraId="17317052" w14:textId="77777777" w:rsidR="00876C95" w:rsidRPr="00876C95" w:rsidRDefault="00876C95" w:rsidP="00876C95">
      <w:pPr>
        <w:rPr>
          <w:sz w:val="18"/>
        </w:rPr>
      </w:pPr>
      <w:r w:rsidRPr="00876C95">
        <w:rPr>
          <w:sz w:val="18"/>
        </w:rPr>
        <w:t>The result is:</w:t>
      </w:r>
    </w:p>
    <w:p w14:paraId="5EAEC53E" w14:textId="77777777" w:rsidR="00876C95" w:rsidRPr="00876C95" w:rsidRDefault="00876C95" w:rsidP="00876C95">
      <w:pPr>
        <w:rPr>
          <w:sz w:val="18"/>
        </w:rPr>
      </w:pPr>
      <w:r w:rsidRPr="00876C95">
        <w:rPr>
          <w:sz w:val="18"/>
        </w:rPr>
        <w:t>The shortest path from (1, 4) to (9, 7) is -41907.</w:t>
      </w:r>
    </w:p>
    <w:p w14:paraId="71D1B1FD" w14:textId="77777777" w:rsidR="00876C95" w:rsidRPr="00876C95" w:rsidRDefault="00876C95" w:rsidP="00876C95">
      <w:pPr>
        <w:rPr>
          <w:sz w:val="18"/>
        </w:rPr>
      </w:pPr>
      <w:r w:rsidRPr="00876C95">
        <w:rPr>
          <w:sz w:val="18"/>
        </w:rPr>
        <w:t>Path:</w:t>
      </w:r>
    </w:p>
    <w:p w14:paraId="14A62848" w14:textId="77777777" w:rsidR="00876C95" w:rsidRPr="00876C95" w:rsidRDefault="00876C95" w:rsidP="00876C95">
      <w:pPr>
        <w:rPr>
          <w:sz w:val="18"/>
        </w:rPr>
      </w:pPr>
      <w:r w:rsidRPr="00876C95">
        <w:rPr>
          <w:sz w:val="18"/>
        </w:rPr>
        <w:t>Running time: 172</w:t>
      </w:r>
    </w:p>
    <w:p w14:paraId="4563FEE3"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 10 10</w:t>
      </w:r>
    </w:p>
    <w:p w14:paraId="2836352A" w14:textId="77777777" w:rsidR="00876C95" w:rsidRPr="00876C95" w:rsidRDefault="00876C95" w:rsidP="00876C95">
      <w:pPr>
        <w:rPr>
          <w:sz w:val="18"/>
        </w:rPr>
      </w:pPr>
      <w:r w:rsidRPr="00876C95">
        <w:rPr>
          <w:sz w:val="18"/>
        </w:rPr>
        <w:t>Please enter the size of the grid: 10 10</w:t>
      </w:r>
    </w:p>
    <w:p w14:paraId="42A258E9" w14:textId="77777777" w:rsidR="00876C95" w:rsidRPr="00876C95" w:rsidRDefault="00876C95" w:rsidP="00876C95">
      <w:pPr>
        <w:rPr>
          <w:sz w:val="18"/>
        </w:rPr>
      </w:pPr>
      <w:r w:rsidRPr="00876C95">
        <w:rPr>
          <w:sz w:val="18"/>
        </w:rPr>
        <w:t>Generating start point and end point....</w:t>
      </w:r>
    </w:p>
    <w:p w14:paraId="6939B583" w14:textId="77777777" w:rsidR="00876C95" w:rsidRPr="00876C95" w:rsidRDefault="00876C95" w:rsidP="00876C95">
      <w:pPr>
        <w:rPr>
          <w:sz w:val="18"/>
        </w:rPr>
      </w:pPr>
      <w:r w:rsidRPr="00876C95">
        <w:rPr>
          <w:sz w:val="18"/>
        </w:rPr>
        <w:t>Generating the grid...</w:t>
      </w:r>
    </w:p>
    <w:p w14:paraId="65F55EBE" w14:textId="77777777" w:rsidR="00876C95" w:rsidRPr="00876C95" w:rsidRDefault="00876C95" w:rsidP="00876C95">
      <w:pPr>
        <w:rPr>
          <w:sz w:val="18"/>
        </w:rPr>
      </w:pPr>
      <w:r w:rsidRPr="00876C95">
        <w:rPr>
          <w:sz w:val="18"/>
        </w:rPr>
        <w:t>Running program with BINARY heap...</w:t>
      </w:r>
    </w:p>
    <w:p w14:paraId="11409E68" w14:textId="77777777" w:rsidR="00876C95" w:rsidRPr="00876C95" w:rsidRDefault="00876C95" w:rsidP="00876C95">
      <w:pPr>
        <w:rPr>
          <w:sz w:val="18"/>
        </w:rPr>
      </w:pPr>
      <w:r w:rsidRPr="00876C95">
        <w:rPr>
          <w:sz w:val="18"/>
        </w:rPr>
        <w:t>The result is:</w:t>
      </w:r>
    </w:p>
    <w:p w14:paraId="7709A729" w14:textId="77777777" w:rsidR="00876C95" w:rsidRPr="00876C95" w:rsidRDefault="00876C95" w:rsidP="00876C95">
      <w:pPr>
        <w:rPr>
          <w:sz w:val="18"/>
        </w:rPr>
      </w:pPr>
      <w:r w:rsidRPr="00876C95">
        <w:rPr>
          <w:sz w:val="18"/>
        </w:rPr>
        <w:t>The shortest path from (8, 6) to (6, 7) is -16098.</w:t>
      </w:r>
    </w:p>
    <w:p w14:paraId="485ED69E" w14:textId="77777777" w:rsidR="00876C95" w:rsidRPr="00876C95" w:rsidRDefault="00876C95" w:rsidP="00876C95">
      <w:pPr>
        <w:rPr>
          <w:sz w:val="18"/>
        </w:rPr>
      </w:pPr>
      <w:r w:rsidRPr="00876C95">
        <w:rPr>
          <w:sz w:val="18"/>
        </w:rPr>
        <w:t>Path:</w:t>
      </w:r>
    </w:p>
    <w:p w14:paraId="795C35A6" w14:textId="77777777" w:rsidR="00876C95" w:rsidRPr="00876C95" w:rsidRDefault="00876C95" w:rsidP="00876C95">
      <w:pPr>
        <w:rPr>
          <w:sz w:val="18"/>
        </w:rPr>
      </w:pPr>
      <w:r w:rsidRPr="00876C95">
        <w:rPr>
          <w:sz w:val="18"/>
        </w:rPr>
        <w:t>Running time: 113</w:t>
      </w:r>
    </w:p>
    <w:p w14:paraId="618321BB" w14:textId="77777777" w:rsidR="00876C95" w:rsidRPr="00876C95" w:rsidRDefault="00876C95" w:rsidP="00876C95">
      <w:pPr>
        <w:rPr>
          <w:sz w:val="18"/>
        </w:rPr>
      </w:pPr>
      <w:r w:rsidRPr="00876C95">
        <w:rPr>
          <w:sz w:val="18"/>
        </w:rPr>
        <w:t>Running program with UNSORTED heap...</w:t>
      </w:r>
    </w:p>
    <w:p w14:paraId="7EB1E9A8" w14:textId="77777777" w:rsidR="00876C95" w:rsidRPr="00876C95" w:rsidRDefault="00876C95" w:rsidP="00876C95">
      <w:pPr>
        <w:rPr>
          <w:sz w:val="18"/>
        </w:rPr>
      </w:pPr>
      <w:r w:rsidRPr="00876C95">
        <w:rPr>
          <w:sz w:val="18"/>
        </w:rPr>
        <w:t>The result is:</w:t>
      </w:r>
    </w:p>
    <w:p w14:paraId="0A5DD35C" w14:textId="77777777" w:rsidR="00876C95" w:rsidRPr="00876C95" w:rsidRDefault="00876C95" w:rsidP="00876C95">
      <w:pPr>
        <w:rPr>
          <w:sz w:val="18"/>
        </w:rPr>
      </w:pPr>
      <w:r w:rsidRPr="00876C95">
        <w:rPr>
          <w:sz w:val="18"/>
        </w:rPr>
        <w:t>The shortest path from (8, 6) to (6, 7) is -16098.</w:t>
      </w:r>
    </w:p>
    <w:p w14:paraId="4C8237AE" w14:textId="77777777" w:rsidR="00876C95" w:rsidRPr="00876C95" w:rsidRDefault="00876C95" w:rsidP="00876C95">
      <w:pPr>
        <w:rPr>
          <w:sz w:val="18"/>
        </w:rPr>
      </w:pPr>
      <w:r w:rsidRPr="00876C95">
        <w:rPr>
          <w:sz w:val="18"/>
        </w:rPr>
        <w:t>Path:</w:t>
      </w:r>
    </w:p>
    <w:p w14:paraId="3A9EDE16" w14:textId="77777777" w:rsidR="00876C95" w:rsidRPr="00876C95" w:rsidRDefault="00876C95" w:rsidP="00876C95">
      <w:pPr>
        <w:rPr>
          <w:sz w:val="18"/>
        </w:rPr>
      </w:pPr>
      <w:r w:rsidRPr="00876C95">
        <w:rPr>
          <w:sz w:val="18"/>
        </w:rPr>
        <w:t>Running time: 109</w:t>
      </w:r>
    </w:p>
    <w:p w14:paraId="7BBABD97"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 10 10</w:t>
      </w:r>
    </w:p>
    <w:p w14:paraId="4608549F" w14:textId="77777777" w:rsidR="00876C95" w:rsidRPr="00876C95" w:rsidRDefault="00876C95" w:rsidP="00876C95">
      <w:pPr>
        <w:rPr>
          <w:sz w:val="18"/>
        </w:rPr>
      </w:pPr>
      <w:r w:rsidRPr="00876C95">
        <w:rPr>
          <w:sz w:val="18"/>
        </w:rPr>
        <w:t>Please enter the size of the grid: 100 100</w:t>
      </w:r>
    </w:p>
    <w:p w14:paraId="48A340E3" w14:textId="77777777" w:rsidR="00876C95" w:rsidRPr="00876C95" w:rsidRDefault="00876C95" w:rsidP="00876C95">
      <w:pPr>
        <w:rPr>
          <w:sz w:val="18"/>
        </w:rPr>
      </w:pPr>
      <w:r w:rsidRPr="00876C95">
        <w:rPr>
          <w:sz w:val="18"/>
        </w:rPr>
        <w:t>Generating start point and end point....</w:t>
      </w:r>
    </w:p>
    <w:p w14:paraId="39FD183C" w14:textId="77777777" w:rsidR="00876C95" w:rsidRPr="00876C95" w:rsidRDefault="00876C95" w:rsidP="00876C95">
      <w:pPr>
        <w:rPr>
          <w:sz w:val="18"/>
        </w:rPr>
      </w:pPr>
      <w:r w:rsidRPr="00876C95">
        <w:rPr>
          <w:sz w:val="18"/>
        </w:rPr>
        <w:t>Generating the grid...</w:t>
      </w:r>
    </w:p>
    <w:p w14:paraId="3D97927C" w14:textId="77777777" w:rsidR="00876C95" w:rsidRPr="00876C95" w:rsidRDefault="00876C95" w:rsidP="00876C95">
      <w:pPr>
        <w:rPr>
          <w:sz w:val="18"/>
        </w:rPr>
      </w:pPr>
      <w:r w:rsidRPr="00876C95">
        <w:rPr>
          <w:sz w:val="18"/>
        </w:rPr>
        <w:t>Running program with BINARY heap...</w:t>
      </w:r>
    </w:p>
    <w:p w14:paraId="7ADB6CF8" w14:textId="77777777" w:rsidR="00876C95" w:rsidRPr="00876C95" w:rsidRDefault="00876C95" w:rsidP="00876C95">
      <w:pPr>
        <w:rPr>
          <w:sz w:val="18"/>
        </w:rPr>
      </w:pPr>
      <w:r w:rsidRPr="00876C95">
        <w:rPr>
          <w:sz w:val="18"/>
        </w:rPr>
        <w:t>The result is:</w:t>
      </w:r>
    </w:p>
    <w:p w14:paraId="4EF062B3" w14:textId="77777777" w:rsidR="00876C95" w:rsidRPr="00876C95" w:rsidRDefault="00876C95" w:rsidP="00876C95">
      <w:pPr>
        <w:rPr>
          <w:sz w:val="18"/>
        </w:rPr>
      </w:pPr>
      <w:r w:rsidRPr="00876C95">
        <w:rPr>
          <w:sz w:val="18"/>
        </w:rPr>
        <w:t>The shortest path from (3, 2) to (69, 29) is -6894545.</w:t>
      </w:r>
    </w:p>
    <w:p w14:paraId="77074990" w14:textId="77777777" w:rsidR="00876C95" w:rsidRPr="00876C95" w:rsidRDefault="00876C95" w:rsidP="00876C95">
      <w:pPr>
        <w:rPr>
          <w:sz w:val="18"/>
        </w:rPr>
      </w:pPr>
      <w:r w:rsidRPr="00876C95">
        <w:rPr>
          <w:sz w:val="18"/>
        </w:rPr>
        <w:t>Path:</w:t>
      </w:r>
    </w:p>
    <w:p w14:paraId="6D9DFFA9" w14:textId="77777777" w:rsidR="00876C95" w:rsidRPr="00876C95" w:rsidRDefault="00876C95" w:rsidP="00876C95">
      <w:pPr>
        <w:rPr>
          <w:sz w:val="18"/>
        </w:rPr>
      </w:pPr>
      <w:r w:rsidRPr="00876C95">
        <w:rPr>
          <w:sz w:val="18"/>
        </w:rPr>
        <w:t>Running time: 6882</w:t>
      </w:r>
    </w:p>
    <w:p w14:paraId="6165FB64" w14:textId="77777777" w:rsidR="00876C95" w:rsidRPr="00876C95" w:rsidRDefault="00876C95" w:rsidP="00876C95">
      <w:pPr>
        <w:rPr>
          <w:sz w:val="18"/>
        </w:rPr>
      </w:pPr>
      <w:r w:rsidRPr="00876C95">
        <w:rPr>
          <w:sz w:val="18"/>
        </w:rPr>
        <w:t>Running program with UNSORTED heap...</w:t>
      </w:r>
    </w:p>
    <w:p w14:paraId="206A150E" w14:textId="77777777" w:rsidR="00876C95" w:rsidRPr="00876C95" w:rsidRDefault="00876C95" w:rsidP="00876C95">
      <w:pPr>
        <w:rPr>
          <w:sz w:val="18"/>
        </w:rPr>
      </w:pPr>
      <w:r w:rsidRPr="00876C95">
        <w:rPr>
          <w:sz w:val="18"/>
        </w:rPr>
        <w:t>The result is:</w:t>
      </w:r>
    </w:p>
    <w:p w14:paraId="20B678E1" w14:textId="77777777" w:rsidR="00876C95" w:rsidRPr="00876C95" w:rsidRDefault="00876C95" w:rsidP="00876C95">
      <w:pPr>
        <w:rPr>
          <w:sz w:val="18"/>
        </w:rPr>
      </w:pPr>
      <w:r w:rsidRPr="00876C95">
        <w:rPr>
          <w:sz w:val="18"/>
        </w:rPr>
        <w:t>The shortest path from (3, 2) to (69, 29) is -6894545.</w:t>
      </w:r>
    </w:p>
    <w:p w14:paraId="13480B76" w14:textId="77777777" w:rsidR="00876C95" w:rsidRPr="00876C95" w:rsidRDefault="00876C95" w:rsidP="00876C95">
      <w:pPr>
        <w:rPr>
          <w:sz w:val="18"/>
        </w:rPr>
      </w:pPr>
      <w:r w:rsidRPr="00876C95">
        <w:rPr>
          <w:sz w:val="18"/>
        </w:rPr>
        <w:t>Path:</w:t>
      </w:r>
    </w:p>
    <w:p w14:paraId="4DEC586D" w14:textId="77777777" w:rsidR="00876C95" w:rsidRPr="00876C95" w:rsidRDefault="00876C95" w:rsidP="00876C95">
      <w:pPr>
        <w:rPr>
          <w:sz w:val="18"/>
        </w:rPr>
      </w:pPr>
      <w:r w:rsidRPr="00876C95">
        <w:rPr>
          <w:sz w:val="18"/>
        </w:rPr>
        <w:t>Running time: 78839</w:t>
      </w:r>
    </w:p>
    <w:p w14:paraId="7F092E07"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1E37B9FB" w14:textId="77777777" w:rsidR="00876C95" w:rsidRPr="00876C95" w:rsidRDefault="00876C95" w:rsidP="00876C95">
      <w:pPr>
        <w:rPr>
          <w:sz w:val="18"/>
        </w:rPr>
      </w:pPr>
      <w:r w:rsidRPr="00876C95">
        <w:rPr>
          <w:sz w:val="18"/>
        </w:rPr>
        <w:t>Please enter the size of the grid: 30 30</w:t>
      </w:r>
    </w:p>
    <w:p w14:paraId="5AE69A57" w14:textId="77777777" w:rsidR="00876C95" w:rsidRPr="00876C95" w:rsidRDefault="00876C95" w:rsidP="00876C95">
      <w:pPr>
        <w:rPr>
          <w:sz w:val="18"/>
        </w:rPr>
      </w:pPr>
      <w:r w:rsidRPr="00876C95">
        <w:rPr>
          <w:sz w:val="18"/>
        </w:rPr>
        <w:t>Generating start point and end point....</w:t>
      </w:r>
    </w:p>
    <w:p w14:paraId="5BBBD25F" w14:textId="77777777" w:rsidR="00876C95" w:rsidRPr="00876C95" w:rsidRDefault="00876C95" w:rsidP="00876C95">
      <w:pPr>
        <w:rPr>
          <w:sz w:val="18"/>
        </w:rPr>
      </w:pPr>
      <w:r w:rsidRPr="00876C95">
        <w:rPr>
          <w:sz w:val="18"/>
        </w:rPr>
        <w:t>Generating the grid...</w:t>
      </w:r>
    </w:p>
    <w:p w14:paraId="4F826D63" w14:textId="77777777" w:rsidR="00876C95" w:rsidRPr="00876C95" w:rsidRDefault="00876C95" w:rsidP="00876C95">
      <w:pPr>
        <w:rPr>
          <w:sz w:val="18"/>
        </w:rPr>
      </w:pPr>
      <w:r w:rsidRPr="00876C95">
        <w:rPr>
          <w:sz w:val="18"/>
        </w:rPr>
        <w:t>Running program with BINARY heap...</w:t>
      </w:r>
    </w:p>
    <w:p w14:paraId="59AB57DD" w14:textId="77777777" w:rsidR="00876C95" w:rsidRPr="00876C95" w:rsidRDefault="00876C95" w:rsidP="00876C95">
      <w:pPr>
        <w:rPr>
          <w:sz w:val="18"/>
        </w:rPr>
      </w:pPr>
      <w:r w:rsidRPr="00876C95">
        <w:rPr>
          <w:sz w:val="18"/>
        </w:rPr>
        <w:t>The result is:</w:t>
      </w:r>
    </w:p>
    <w:p w14:paraId="1D569E84" w14:textId="77777777" w:rsidR="00876C95" w:rsidRPr="00876C95" w:rsidRDefault="00876C95" w:rsidP="00876C95">
      <w:pPr>
        <w:rPr>
          <w:sz w:val="18"/>
        </w:rPr>
      </w:pPr>
      <w:r w:rsidRPr="00876C95">
        <w:rPr>
          <w:sz w:val="18"/>
        </w:rPr>
        <w:t>The shortest path from (13, 4) to (28, 25) is -606720.</w:t>
      </w:r>
    </w:p>
    <w:p w14:paraId="1F0BF0A4" w14:textId="77777777" w:rsidR="00876C95" w:rsidRPr="00876C95" w:rsidRDefault="00876C95" w:rsidP="00876C95">
      <w:pPr>
        <w:rPr>
          <w:sz w:val="18"/>
        </w:rPr>
      </w:pPr>
      <w:r w:rsidRPr="00876C95">
        <w:rPr>
          <w:sz w:val="18"/>
        </w:rPr>
        <w:t>Path:</w:t>
      </w:r>
    </w:p>
    <w:p w14:paraId="281B9062" w14:textId="77777777" w:rsidR="00876C95" w:rsidRPr="00876C95" w:rsidRDefault="00876C95" w:rsidP="00876C95">
      <w:pPr>
        <w:rPr>
          <w:sz w:val="18"/>
        </w:rPr>
      </w:pPr>
      <w:r w:rsidRPr="00876C95">
        <w:rPr>
          <w:sz w:val="18"/>
        </w:rPr>
        <w:t>Running time: 653</w:t>
      </w:r>
    </w:p>
    <w:p w14:paraId="447EBA0C" w14:textId="77777777" w:rsidR="00876C95" w:rsidRPr="00876C95" w:rsidRDefault="00876C95" w:rsidP="00876C95">
      <w:pPr>
        <w:rPr>
          <w:sz w:val="18"/>
        </w:rPr>
      </w:pPr>
      <w:r w:rsidRPr="00876C95">
        <w:rPr>
          <w:sz w:val="18"/>
        </w:rPr>
        <w:t>Running program with UNSORTED heap...</w:t>
      </w:r>
    </w:p>
    <w:p w14:paraId="4CB42BE9" w14:textId="77777777" w:rsidR="00876C95" w:rsidRPr="00876C95" w:rsidRDefault="00876C95" w:rsidP="00876C95">
      <w:pPr>
        <w:rPr>
          <w:sz w:val="18"/>
        </w:rPr>
      </w:pPr>
      <w:r w:rsidRPr="00876C95">
        <w:rPr>
          <w:sz w:val="18"/>
        </w:rPr>
        <w:t>The result is:</w:t>
      </w:r>
    </w:p>
    <w:p w14:paraId="37056369" w14:textId="77777777" w:rsidR="00876C95" w:rsidRPr="00876C95" w:rsidRDefault="00876C95" w:rsidP="00876C95">
      <w:pPr>
        <w:rPr>
          <w:sz w:val="18"/>
        </w:rPr>
      </w:pPr>
      <w:r w:rsidRPr="00876C95">
        <w:rPr>
          <w:sz w:val="18"/>
        </w:rPr>
        <w:t>The shortest path from (13, 4) to (28, 25) is -606720.</w:t>
      </w:r>
    </w:p>
    <w:p w14:paraId="64C37DD9" w14:textId="77777777" w:rsidR="00876C95" w:rsidRPr="00876C95" w:rsidRDefault="00876C95" w:rsidP="00876C95">
      <w:pPr>
        <w:rPr>
          <w:sz w:val="18"/>
        </w:rPr>
      </w:pPr>
      <w:r w:rsidRPr="00876C95">
        <w:rPr>
          <w:sz w:val="18"/>
        </w:rPr>
        <w:t>Path:</w:t>
      </w:r>
    </w:p>
    <w:p w14:paraId="3ABFCB58" w14:textId="77777777" w:rsidR="00876C95" w:rsidRPr="00876C95" w:rsidRDefault="00876C95" w:rsidP="00876C95">
      <w:pPr>
        <w:rPr>
          <w:sz w:val="18"/>
        </w:rPr>
      </w:pPr>
      <w:r w:rsidRPr="00876C95">
        <w:rPr>
          <w:sz w:val="18"/>
        </w:rPr>
        <w:t>Running time: 1415</w:t>
      </w:r>
    </w:p>
    <w:p w14:paraId="6AE8BCD1"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7DA0938F" w14:textId="77777777" w:rsidR="00876C95" w:rsidRPr="00876C95" w:rsidRDefault="00876C95" w:rsidP="00876C95">
      <w:pPr>
        <w:rPr>
          <w:sz w:val="18"/>
        </w:rPr>
      </w:pPr>
      <w:r w:rsidRPr="00876C95">
        <w:rPr>
          <w:sz w:val="18"/>
        </w:rPr>
        <w:t>Please enter the size of the grid: 30 30</w:t>
      </w:r>
    </w:p>
    <w:p w14:paraId="1449DC0C" w14:textId="77777777" w:rsidR="00876C95" w:rsidRPr="00876C95" w:rsidRDefault="00876C95" w:rsidP="00876C95">
      <w:pPr>
        <w:rPr>
          <w:sz w:val="18"/>
        </w:rPr>
      </w:pPr>
      <w:r w:rsidRPr="00876C95">
        <w:rPr>
          <w:sz w:val="18"/>
        </w:rPr>
        <w:t>Generating start point and end point....</w:t>
      </w:r>
    </w:p>
    <w:p w14:paraId="708B7F04" w14:textId="77777777" w:rsidR="00876C95" w:rsidRPr="00876C95" w:rsidRDefault="00876C95" w:rsidP="00876C95">
      <w:pPr>
        <w:rPr>
          <w:sz w:val="18"/>
        </w:rPr>
      </w:pPr>
      <w:r w:rsidRPr="00876C95">
        <w:rPr>
          <w:sz w:val="18"/>
        </w:rPr>
        <w:t>Generating the grid...</w:t>
      </w:r>
    </w:p>
    <w:p w14:paraId="3294A14F" w14:textId="77777777" w:rsidR="00876C95" w:rsidRPr="00876C95" w:rsidRDefault="00876C95" w:rsidP="00876C95">
      <w:pPr>
        <w:rPr>
          <w:sz w:val="18"/>
        </w:rPr>
      </w:pPr>
      <w:r w:rsidRPr="00876C95">
        <w:rPr>
          <w:sz w:val="18"/>
        </w:rPr>
        <w:t>Running program with BINARY heap...</w:t>
      </w:r>
    </w:p>
    <w:p w14:paraId="0AFD1A0F" w14:textId="77777777" w:rsidR="00876C95" w:rsidRPr="00876C95" w:rsidRDefault="00876C95" w:rsidP="00876C95">
      <w:pPr>
        <w:rPr>
          <w:sz w:val="18"/>
        </w:rPr>
      </w:pPr>
      <w:r w:rsidRPr="00876C95">
        <w:rPr>
          <w:sz w:val="18"/>
        </w:rPr>
        <w:t>The result is:</w:t>
      </w:r>
    </w:p>
    <w:p w14:paraId="2ADD7A6E" w14:textId="77777777" w:rsidR="00876C95" w:rsidRPr="00876C95" w:rsidRDefault="00876C95" w:rsidP="00876C95">
      <w:pPr>
        <w:rPr>
          <w:sz w:val="18"/>
        </w:rPr>
      </w:pPr>
      <w:r w:rsidRPr="00876C95">
        <w:rPr>
          <w:sz w:val="18"/>
        </w:rPr>
        <w:t>The shortest path from (23, 23) to (24, 16) is -748973.</w:t>
      </w:r>
    </w:p>
    <w:p w14:paraId="0DAEA4A8" w14:textId="77777777" w:rsidR="00876C95" w:rsidRPr="00876C95" w:rsidRDefault="00876C95" w:rsidP="00876C95">
      <w:pPr>
        <w:rPr>
          <w:sz w:val="18"/>
        </w:rPr>
      </w:pPr>
      <w:r w:rsidRPr="00876C95">
        <w:rPr>
          <w:sz w:val="18"/>
        </w:rPr>
        <w:t>Path:</w:t>
      </w:r>
    </w:p>
    <w:p w14:paraId="7FEF7A93" w14:textId="77777777" w:rsidR="00876C95" w:rsidRPr="00876C95" w:rsidRDefault="00876C95" w:rsidP="00876C95">
      <w:pPr>
        <w:rPr>
          <w:sz w:val="18"/>
        </w:rPr>
      </w:pPr>
      <w:r w:rsidRPr="00876C95">
        <w:rPr>
          <w:sz w:val="18"/>
        </w:rPr>
        <w:t>Running time: 743</w:t>
      </w:r>
    </w:p>
    <w:p w14:paraId="213E466D" w14:textId="77777777" w:rsidR="00876C95" w:rsidRPr="00876C95" w:rsidRDefault="00876C95" w:rsidP="00876C95">
      <w:pPr>
        <w:rPr>
          <w:sz w:val="18"/>
        </w:rPr>
      </w:pPr>
      <w:r w:rsidRPr="00876C95">
        <w:rPr>
          <w:sz w:val="18"/>
        </w:rPr>
        <w:t>Running program with UNSORTED heap...</w:t>
      </w:r>
    </w:p>
    <w:p w14:paraId="6D208229" w14:textId="77777777" w:rsidR="00876C95" w:rsidRPr="00876C95" w:rsidRDefault="00876C95" w:rsidP="00876C95">
      <w:pPr>
        <w:rPr>
          <w:sz w:val="18"/>
        </w:rPr>
      </w:pPr>
      <w:r w:rsidRPr="00876C95">
        <w:rPr>
          <w:sz w:val="18"/>
        </w:rPr>
        <w:t>The result is:</w:t>
      </w:r>
    </w:p>
    <w:p w14:paraId="132E5270" w14:textId="77777777" w:rsidR="00876C95" w:rsidRPr="00876C95" w:rsidRDefault="00876C95" w:rsidP="00876C95">
      <w:pPr>
        <w:rPr>
          <w:sz w:val="18"/>
        </w:rPr>
      </w:pPr>
      <w:r w:rsidRPr="00876C95">
        <w:rPr>
          <w:sz w:val="18"/>
        </w:rPr>
        <w:t>The shortest path from (23, 23) to (24, 16) is -748973.</w:t>
      </w:r>
    </w:p>
    <w:p w14:paraId="731D49C2" w14:textId="77777777" w:rsidR="00876C95" w:rsidRPr="00876C95" w:rsidRDefault="00876C95" w:rsidP="00876C95">
      <w:pPr>
        <w:rPr>
          <w:sz w:val="18"/>
        </w:rPr>
      </w:pPr>
      <w:r w:rsidRPr="00876C95">
        <w:rPr>
          <w:sz w:val="18"/>
        </w:rPr>
        <w:t>Path:</w:t>
      </w:r>
    </w:p>
    <w:p w14:paraId="45A384B9" w14:textId="77777777" w:rsidR="00876C95" w:rsidRPr="00876C95" w:rsidRDefault="00876C95" w:rsidP="00876C95">
      <w:pPr>
        <w:rPr>
          <w:sz w:val="18"/>
        </w:rPr>
      </w:pPr>
      <w:r w:rsidRPr="00876C95">
        <w:rPr>
          <w:sz w:val="18"/>
        </w:rPr>
        <w:t>Running time: 1763</w:t>
      </w:r>
    </w:p>
    <w:p w14:paraId="2D2780C1"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5F8333E5" w14:textId="77777777" w:rsidR="00876C95" w:rsidRPr="00876C95" w:rsidRDefault="00876C95" w:rsidP="00876C95">
      <w:pPr>
        <w:rPr>
          <w:sz w:val="18"/>
        </w:rPr>
      </w:pPr>
      <w:r w:rsidRPr="00876C95">
        <w:rPr>
          <w:sz w:val="18"/>
        </w:rPr>
        <w:t xml:space="preserve">Please enter the size of the grid: 30 30   </w:t>
      </w:r>
    </w:p>
    <w:p w14:paraId="476AB27B" w14:textId="77777777" w:rsidR="00876C95" w:rsidRPr="00876C95" w:rsidRDefault="00876C95" w:rsidP="00876C95">
      <w:pPr>
        <w:rPr>
          <w:sz w:val="18"/>
        </w:rPr>
      </w:pPr>
      <w:r w:rsidRPr="00876C95">
        <w:rPr>
          <w:sz w:val="18"/>
        </w:rPr>
        <w:t>Generating start point and end point....</w:t>
      </w:r>
    </w:p>
    <w:p w14:paraId="634DEDCD" w14:textId="77777777" w:rsidR="00876C95" w:rsidRPr="00876C95" w:rsidRDefault="00876C95" w:rsidP="00876C95">
      <w:pPr>
        <w:rPr>
          <w:sz w:val="18"/>
        </w:rPr>
      </w:pPr>
      <w:r w:rsidRPr="00876C95">
        <w:rPr>
          <w:sz w:val="18"/>
        </w:rPr>
        <w:t>Generating the grid...</w:t>
      </w:r>
    </w:p>
    <w:p w14:paraId="3FA8B880" w14:textId="77777777" w:rsidR="00876C95" w:rsidRPr="00876C95" w:rsidRDefault="00876C95" w:rsidP="00876C95">
      <w:pPr>
        <w:rPr>
          <w:sz w:val="18"/>
        </w:rPr>
      </w:pPr>
      <w:r w:rsidRPr="00876C95">
        <w:rPr>
          <w:sz w:val="18"/>
        </w:rPr>
        <w:t>Running program with BINARY heap...</w:t>
      </w:r>
    </w:p>
    <w:p w14:paraId="46BAD6F9" w14:textId="77777777" w:rsidR="00876C95" w:rsidRPr="00876C95" w:rsidRDefault="00876C95" w:rsidP="00876C95">
      <w:pPr>
        <w:rPr>
          <w:sz w:val="18"/>
        </w:rPr>
      </w:pPr>
      <w:r w:rsidRPr="00876C95">
        <w:rPr>
          <w:sz w:val="18"/>
        </w:rPr>
        <w:t>The result is:</w:t>
      </w:r>
    </w:p>
    <w:p w14:paraId="08D5EB72" w14:textId="77777777" w:rsidR="00876C95" w:rsidRPr="00876C95" w:rsidRDefault="00876C95" w:rsidP="00876C95">
      <w:pPr>
        <w:rPr>
          <w:sz w:val="18"/>
        </w:rPr>
      </w:pPr>
      <w:r w:rsidRPr="00876C95">
        <w:rPr>
          <w:sz w:val="18"/>
        </w:rPr>
        <w:t>The shortest path from (23, 24) to (26, 5) is -871308.</w:t>
      </w:r>
    </w:p>
    <w:p w14:paraId="11B637DA" w14:textId="77777777" w:rsidR="00876C95" w:rsidRPr="00876C95" w:rsidRDefault="00876C95" w:rsidP="00876C95">
      <w:pPr>
        <w:rPr>
          <w:sz w:val="18"/>
        </w:rPr>
      </w:pPr>
      <w:r w:rsidRPr="00876C95">
        <w:rPr>
          <w:sz w:val="18"/>
        </w:rPr>
        <w:t>Path:</w:t>
      </w:r>
    </w:p>
    <w:p w14:paraId="16896BF5" w14:textId="77777777" w:rsidR="00876C95" w:rsidRPr="00876C95" w:rsidRDefault="00876C95" w:rsidP="00876C95">
      <w:pPr>
        <w:rPr>
          <w:sz w:val="18"/>
        </w:rPr>
      </w:pPr>
      <w:r w:rsidRPr="00876C95">
        <w:rPr>
          <w:sz w:val="18"/>
        </w:rPr>
        <w:t>Running time: 821</w:t>
      </w:r>
    </w:p>
    <w:p w14:paraId="30FF4D9A" w14:textId="77777777" w:rsidR="00876C95" w:rsidRPr="00876C95" w:rsidRDefault="00876C95" w:rsidP="00876C95">
      <w:pPr>
        <w:rPr>
          <w:sz w:val="18"/>
        </w:rPr>
      </w:pPr>
      <w:r w:rsidRPr="00876C95">
        <w:rPr>
          <w:sz w:val="18"/>
        </w:rPr>
        <w:t>Running program with UNSORTED heap...</w:t>
      </w:r>
    </w:p>
    <w:p w14:paraId="4D50DE3E" w14:textId="77777777" w:rsidR="00876C95" w:rsidRPr="00876C95" w:rsidRDefault="00876C95" w:rsidP="00876C95">
      <w:pPr>
        <w:rPr>
          <w:sz w:val="18"/>
        </w:rPr>
      </w:pPr>
      <w:r w:rsidRPr="00876C95">
        <w:rPr>
          <w:sz w:val="18"/>
        </w:rPr>
        <w:t>The result is:</w:t>
      </w:r>
    </w:p>
    <w:p w14:paraId="326ACD70" w14:textId="77777777" w:rsidR="00876C95" w:rsidRPr="00876C95" w:rsidRDefault="00876C95" w:rsidP="00876C95">
      <w:pPr>
        <w:rPr>
          <w:sz w:val="18"/>
        </w:rPr>
      </w:pPr>
      <w:r w:rsidRPr="00876C95">
        <w:rPr>
          <w:sz w:val="18"/>
        </w:rPr>
        <w:t>The shortest path from (23, 24) to (26, 5) is -871308.</w:t>
      </w:r>
    </w:p>
    <w:p w14:paraId="4657FE28" w14:textId="77777777" w:rsidR="00876C95" w:rsidRPr="00876C95" w:rsidRDefault="00876C95" w:rsidP="00876C95">
      <w:pPr>
        <w:rPr>
          <w:sz w:val="18"/>
        </w:rPr>
      </w:pPr>
      <w:r w:rsidRPr="00876C95">
        <w:rPr>
          <w:sz w:val="18"/>
        </w:rPr>
        <w:t>Path:</w:t>
      </w:r>
    </w:p>
    <w:p w14:paraId="38BE0E69" w14:textId="77777777" w:rsidR="00876C95" w:rsidRPr="00876C95" w:rsidRDefault="00876C95" w:rsidP="00876C95">
      <w:pPr>
        <w:rPr>
          <w:sz w:val="18"/>
        </w:rPr>
      </w:pPr>
      <w:r w:rsidRPr="00876C95">
        <w:rPr>
          <w:sz w:val="18"/>
        </w:rPr>
        <w:t>Running time: 2162</w:t>
      </w:r>
    </w:p>
    <w:p w14:paraId="6E3BAFBA"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02D16DC2" w14:textId="77777777" w:rsidR="00876C95" w:rsidRPr="00876C95" w:rsidRDefault="00876C95" w:rsidP="00876C95">
      <w:pPr>
        <w:rPr>
          <w:sz w:val="18"/>
        </w:rPr>
      </w:pPr>
      <w:r w:rsidRPr="00876C95">
        <w:rPr>
          <w:sz w:val="18"/>
        </w:rPr>
        <w:t>Please enter the size of the grid: 30 30</w:t>
      </w:r>
    </w:p>
    <w:p w14:paraId="376C5044" w14:textId="77777777" w:rsidR="00876C95" w:rsidRPr="00876C95" w:rsidRDefault="00876C95" w:rsidP="00876C95">
      <w:pPr>
        <w:rPr>
          <w:sz w:val="18"/>
        </w:rPr>
      </w:pPr>
      <w:r w:rsidRPr="00876C95">
        <w:rPr>
          <w:sz w:val="18"/>
        </w:rPr>
        <w:t>Generating start point and end point....</w:t>
      </w:r>
    </w:p>
    <w:p w14:paraId="515021A9" w14:textId="77777777" w:rsidR="00876C95" w:rsidRPr="00876C95" w:rsidRDefault="00876C95" w:rsidP="00876C95">
      <w:pPr>
        <w:rPr>
          <w:sz w:val="18"/>
        </w:rPr>
      </w:pPr>
      <w:r w:rsidRPr="00876C95">
        <w:rPr>
          <w:sz w:val="18"/>
        </w:rPr>
        <w:t>Generating the grid...</w:t>
      </w:r>
    </w:p>
    <w:p w14:paraId="0A2842E3" w14:textId="77777777" w:rsidR="00876C95" w:rsidRPr="00876C95" w:rsidRDefault="00876C95" w:rsidP="00876C95">
      <w:pPr>
        <w:rPr>
          <w:sz w:val="18"/>
        </w:rPr>
      </w:pPr>
      <w:r w:rsidRPr="00876C95">
        <w:rPr>
          <w:sz w:val="18"/>
        </w:rPr>
        <w:t>Running program with BINARY heap...</w:t>
      </w:r>
    </w:p>
    <w:p w14:paraId="459AC6EC" w14:textId="77777777" w:rsidR="00876C95" w:rsidRPr="00876C95" w:rsidRDefault="00876C95" w:rsidP="00876C95">
      <w:pPr>
        <w:rPr>
          <w:sz w:val="18"/>
        </w:rPr>
      </w:pPr>
      <w:r w:rsidRPr="00876C95">
        <w:rPr>
          <w:sz w:val="18"/>
        </w:rPr>
        <w:t>The result is:</w:t>
      </w:r>
    </w:p>
    <w:p w14:paraId="5DCE1803" w14:textId="77777777" w:rsidR="00876C95" w:rsidRPr="00876C95" w:rsidRDefault="00876C95" w:rsidP="00876C95">
      <w:pPr>
        <w:rPr>
          <w:sz w:val="18"/>
        </w:rPr>
      </w:pPr>
      <w:r w:rsidRPr="00876C95">
        <w:rPr>
          <w:sz w:val="18"/>
        </w:rPr>
        <w:t>The shortest path from (9, 26) to (0, 13) is -963822.</w:t>
      </w:r>
    </w:p>
    <w:p w14:paraId="467C017B" w14:textId="77777777" w:rsidR="00876C95" w:rsidRPr="00876C95" w:rsidRDefault="00876C95" w:rsidP="00876C95">
      <w:pPr>
        <w:rPr>
          <w:sz w:val="18"/>
        </w:rPr>
      </w:pPr>
      <w:r w:rsidRPr="00876C95">
        <w:rPr>
          <w:sz w:val="18"/>
        </w:rPr>
        <w:t>Path:</w:t>
      </w:r>
    </w:p>
    <w:p w14:paraId="1E51B616" w14:textId="77777777" w:rsidR="00876C95" w:rsidRPr="00876C95" w:rsidRDefault="00876C95" w:rsidP="00876C95">
      <w:pPr>
        <w:rPr>
          <w:sz w:val="18"/>
        </w:rPr>
      </w:pPr>
      <w:r w:rsidRPr="00876C95">
        <w:rPr>
          <w:sz w:val="18"/>
        </w:rPr>
        <w:t>Running time: 953</w:t>
      </w:r>
    </w:p>
    <w:p w14:paraId="3FC31AC5" w14:textId="77777777" w:rsidR="00876C95" w:rsidRPr="00876C95" w:rsidRDefault="00876C95" w:rsidP="00876C95">
      <w:pPr>
        <w:rPr>
          <w:sz w:val="18"/>
        </w:rPr>
      </w:pPr>
      <w:r w:rsidRPr="00876C95">
        <w:rPr>
          <w:sz w:val="18"/>
        </w:rPr>
        <w:t>Running program with UNSORTED heap...</w:t>
      </w:r>
    </w:p>
    <w:p w14:paraId="3AE6DAEC" w14:textId="77777777" w:rsidR="00876C95" w:rsidRPr="00876C95" w:rsidRDefault="00876C95" w:rsidP="00876C95">
      <w:pPr>
        <w:rPr>
          <w:sz w:val="18"/>
        </w:rPr>
      </w:pPr>
      <w:r w:rsidRPr="00876C95">
        <w:rPr>
          <w:sz w:val="18"/>
        </w:rPr>
        <w:t>The result is:</w:t>
      </w:r>
    </w:p>
    <w:p w14:paraId="45696407" w14:textId="77777777" w:rsidR="00876C95" w:rsidRPr="00876C95" w:rsidRDefault="00876C95" w:rsidP="00876C95">
      <w:pPr>
        <w:rPr>
          <w:sz w:val="18"/>
        </w:rPr>
      </w:pPr>
      <w:r w:rsidRPr="00876C95">
        <w:rPr>
          <w:sz w:val="18"/>
        </w:rPr>
        <w:t>The shortest path from (9, 26) to (0, 13) is -963822.</w:t>
      </w:r>
    </w:p>
    <w:p w14:paraId="772F47A4" w14:textId="77777777" w:rsidR="00876C95" w:rsidRPr="00876C95" w:rsidRDefault="00876C95" w:rsidP="00876C95">
      <w:pPr>
        <w:rPr>
          <w:sz w:val="18"/>
        </w:rPr>
      </w:pPr>
      <w:r w:rsidRPr="00876C95">
        <w:rPr>
          <w:sz w:val="18"/>
        </w:rPr>
        <w:t>Path:</w:t>
      </w:r>
    </w:p>
    <w:p w14:paraId="6BDC5C61" w14:textId="77777777" w:rsidR="00876C95" w:rsidRPr="00876C95" w:rsidRDefault="00876C95" w:rsidP="00876C95">
      <w:pPr>
        <w:rPr>
          <w:sz w:val="18"/>
        </w:rPr>
      </w:pPr>
      <w:r w:rsidRPr="00876C95">
        <w:rPr>
          <w:sz w:val="18"/>
        </w:rPr>
        <w:t>Running time: 3386</w:t>
      </w:r>
    </w:p>
    <w:p w14:paraId="7FD0F48A"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0E42435A" w14:textId="77777777" w:rsidR="00876C95" w:rsidRPr="00876C95" w:rsidRDefault="00876C95" w:rsidP="00876C95">
      <w:pPr>
        <w:rPr>
          <w:sz w:val="18"/>
        </w:rPr>
      </w:pPr>
      <w:r w:rsidRPr="00876C95">
        <w:rPr>
          <w:sz w:val="18"/>
        </w:rPr>
        <w:t>Please enter the size of the grid: 30 30</w:t>
      </w:r>
    </w:p>
    <w:p w14:paraId="1F1E98DB" w14:textId="77777777" w:rsidR="00876C95" w:rsidRPr="00876C95" w:rsidRDefault="00876C95" w:rsidP="00876C95">
      <w:pPr>
        <w:rPr>
          <w:sz w:val="18"/>
        </w:rPr>
      </w:pPr>
      <w:r w:rsidRPr="00876C95">
        <w:rPr>
          <w:sz w:val="18"/>
        </w:rPr>
        <w:t>Generating start point and end point....</w:t>
      </w:r>
    </w:p>
    <w:p w14:paraId="73DAD622" w14:textId="77777777" w:rsidR="00876C95" w:rsidRPr="00876C95" w:rsidRDefault="00876C95" w:rsidP="00876C95">
      <w:pPr>
        <w:rPr>
          <w:sz w:val="18"/>
        </w:rPr>
      </w:pPr>
      <w:r w:rsidRPr="00876C95">
        <w:rPr>
          <w:sz w:val="18"/>
        </w:rPr>
        <w:t>Generating the grid...</w:t>
      </w:r>
    </w:p>
    <w:p w14:paraId="2D55C89E" w14:textId="77777777" w:rsidR="00876C95" w:rsidRPr="00876C95" w:rsidRDefault="00876C95" w:rsidP="00876C95">
      <w:pPr>
        <w:rPr>
          <w:sz w:val="18"/>
        </w:rPr>
      </w:pPr>
      <w:r w:rsidRPr="00876C95">
        <w:rPr>
          <w:sz w:val="18"/>
        </w:rPr>
        <w:t>Running program with BINARY heap...</w:t>
      </w:r>
    </w:p>
    <w:p w14:paraId="4EFE2F63" w14:textId="77777777" w:rsidR="00876C95" w:rsidRPr="00876C95" w:rsidRDefault="00876C95" w:rsidP="00876C95">
      <w:pPr>
        <w:rPr>
          <w:sz w:val="18"/>
        </w:rPr>
      </w:pPr>
      <w:r w:rsidRPr="00876C95">
        <w:rPr>
          <w:sz w:val="18"/>
        </w:rPr>
        <w:t>The result is:</w:t>
      </w:r>
    </w:p>
    <w:p w14:paraId="086CC894" w14:textId="77777777" w:rsidR="00876C95" w:rsidRPr="00876C95" w:rsidRDefault="00876C95" w:rsidP="00876C95">
      <w:pPr>
        <w:rPr>
          <w:sz w:val="18"/>
        </w:rPr>
      </w:pPr>
      <w:r w:rsidRPr="00876C95">
        <w:rPr>
          <w:sz w:val="18"/>
        </w:rPr>
        <w:t>The shortest path from (29, 18) to (12, 27) is -769053.</w:t>
      </w:r>
    </w:p>
    <w:p w14:paraId="5057808D" w14:textId="77777777" w:rsidR="00876C95" w:rsidRPr="00876C95" w:rsidRDefault="00876C95" w:rsidP="00876C95">
      <w:pPr>
        <w:rPr>
          <w:sz w:val="18"/>
        </w:rPr>
      </w:pPr>
      <w:r w:rsidRPr="00876C95">
        <w:rPr>
          <w:sz w:val="18"/>
        </w:rPr>
        <w:t>Path:</w:t>
      </w:r>
    </w:p>
    <w:p w14:paraId="47EB7032" w14:textId="77777777" w:rsidR="00876C95" w:rsidRPr="00876C95" w:rsidRDefault="00876C95" w:rsidP="00876C95">
      <w:pPr>
        <w:rPr>
          <w:sz w:val="18"/>
        </w:rPr>
      </w:pPr>
      <w:r w:rsidRPr="00876C95">
        <w:rPr>
          <w:sz w:val="18"/>
        </w:rPr>
        <w:t>Running time: 830</w:t>
      </w:r>
    </w:p>
    <w:p w14:paraId="2E3C193D" w14:textId="77777777" w:rsidR="00876C95" w:rsidRPr="00876C95" w:rsidRDefault="00876C95" w:rsidP="00876C95">
      <w:pPr>
        <w:rPr>
          <w:sz w:val="18"/>
        </w:rPr>
      </w:pPr>
      <w:r w:rsidRPr="00876C95">
        <w:rPr>
          <w:sz w:val="18"/>
        </w:rPr>
        <w:t>Running program with UNSORTED heap...</w:t>
      </w:r>
    </w:p>
    <w:p w14:paraId="52A1024A" w14:textId="77777777" w:rsidR="00876C95" w:rsidRPr="00876C95" w:rsidRDefault="00876C95" w:rsidP="00876C95">
      <w:pPr>
        <w:rPr>
          <w:sz w:val="18"/>
        </w:rPr>
      </w:pPr>
      <w:r w:rsidRPr="00876C95">
        <w:rPr>
          <w:sz w:val="18"/>
        </w:rPr>
        <w:t>The result is:</w:t>
      </w:r>
    </w:p>
    <w:p w14:paraId="05E1B584" w14:textId="77777777" w:rsidR="00876C95" w:rsidRPr="00876C95" w:rsidRDefault="00876C95" w:rsidP="00876C95">
      <w:pPr>
        <w:rPr>
          <w:sz w:val="18"/>
        </w:rPr>
      </w:pPr>
      <w:r w:rsidRPr="00876C95">
        <w:rPr>
          <w:sz w:val="18"/>
        </w:rPr>
        <w:t>The shortest path from (29, 18) to (12, 27) is -769053.</w:t>
      </w:r>
    </w:p>
    <w:p w14:paraId="3EFD3A42" w14:textId="77777777" w:rsidR="00876C95" w:rsidRPr="00876C95" w:rsidRDefault="00876C95" w:rsidP="00876C95">
      <w:pPr>
        <w:rPr>
          <w:sz w:val="18"/>
        </w:rPr>
      </w:pPr>
      <w:r w:rsidRPr="00876C95">
        <w:rPr>
          <w:sz w:val="18"/>
        </w:rPr>
        <w:t>Path:</w:t>
      </w:r>
    </w:p>
    <w:p w14:paraId="13B0BD63" w14:textId="77777777" w:rsidR="00876C95" w:rsidRPr="00876C95" w:rsidRDefault="00876C95" w:rsidP="00876C95">
      <w:pPr>
        <w:rPr>
          <w:sz w:val="18"/>
        </w:rPr>
      </w:pPr>
      <w:r w:rsidRPr="00876C95">
        <w:rPr>
          <w:sz w:val="18"/>
        </w:rPr>
        <w:t>Running time: 2139</w:t>
      </w:r>
    </w:p>
    <w:p w14:paraId="7E5E3669"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7F5A43DD" w14:textId="77777777" w:rsidR="00876C95" w:rsidRPr="00876C95" w:rsidRDefault="00876C95" w:rsidP="00876C95">
      <w:pPr>
        <w:rPr>
          <w:sz w:val="18"/>
        </w:rPr>
      </w:pPr>
      <w:r w:rsidRPr="00876C95">
        <w:rPr>
          <w:sz w:val="18"/>
        </w:rPr>
        <w:t>Please enter the size of the grid: 17 17</w:t>
      </w:r>
    </w:p>
    <w:p w14:paraId="44EA80E0" w14:textId="77777777" w:rsidR="00876C95" w:rsidRPr="00876C95" w:rsidRDefault="00876C95" w:rsidP="00876C95">
      <w:pPr>
        <w:rPr>
          <w:sz w:val="18"/>
        </w:rPr>
      </w:pPr>
      <w:r w:rsidRPr="00876C95">
        <w:rPr>
          <w:sz w:val="18"/>
        </w:rPr>
        <w:t>Generating start point and end point....</w:t>
      </w:r>
    </w:p>
    <w:p w14:paraId="735EFA7F" w14:textId="77777777" w:rsidR="00876C95" w:rsidRPr="00876C95" w:rsidRDefault="00876C95" w:rsidP="00876C95">
      <w:pPr>
        <w:rPr>
          <w:sz w:val="18"/>
        </w:rPr>
      </w:pPr>
      <w:r w:rsidRPr="00876C95">
        <w:rPr>
          <w:sz w:val="18"/>
        </w:rPr>
        <w:t>Generating the grid...</w:t>
      </w:r>
    </w:p>
    <w:p w14:paraId="1DBCD446" w14:textId="77777777" w:rsidR="00876C95" w:rsidRPr="00876C95" w:rsidRDefault="00876C95" w:rsidP="00876C95">
      <w:pPr>
        <w:rPr>
          <w:sz w:val="18"/>
        </w:rPr>
      </w:pPr>
      <w:r w:rsidRPr="00876C95">
        <w:rPr>
          <w:sz w:val="18"/>
        </w:rPr>
        <w:t>Running program with BINARY heap...</w:t>
      </w:r>
    </w:p>
    <w:p w14:paraId="702837E6" w14:textId="77777777" w:rsidR="00876C95" w:rsidRPr="00876C95" w:rsidRDefault="00876C95" w:rsidP="00876C95">
      <w:pPr>
        <w:rPr>
          <w:sz w:val="18"/>
        </w:rPr>
      </w:pPr>
      <w:r w:rsidRPr="00876C95">
        <w:rPr>
          <w:sz w:val="18"/>
        </w:rPr>
        <w:t>The result is:</w:t>
      </w:r>
    </w:p>
    <w:p w14:paraId="51F574C8" w14:textId="77777777" w:rsidR="00876C95" w:rsidRPr="00876C95" w:rsidRDefault="00876C95" w:rsidP="00876C95">
      <w:pPr>
        <w:rPr>
          <w:sz w:val="18"/>
        </w:rPr>
      </w:pPr>
      <w:r w:rsidRPr="00876C95">
        <w:rPr>
          <w:sz w:val="18"/>
        </w:rPr>
        <w:t>The shortest path from (1, 8) to (13, 1) is -125297.</w:t>
      </w:r>
    </w:p>
    <w:p w14:paraId="508DEACE" w14:textId="77777777" w:rsidR="00876C95" w:rsidRPr="00876C95" w:rsidRDefault="00876C95" w:rsidP="00876C95">
      <w:pPr>
        <w:rPr>
          <w:sz w:val="18"/>
        </w:rPr>
      </w:pPr>
      <w:r w:rsidRPr="00876C95">
        <w:rPr>
          <w:sz w:val="18"/>
        </w:rPr>
        <w:t>Path:</w:t>
      </w:r>
    </w:p>
    <w:p w14:paraId="6F75CBFB" w14:textId="77777777" w:rsidR="00876C95" w:rsidRPr="00876C95" w:rsidRDefault="00876C95" w:rsidP="00876C95">
      <w:pPr>
        <w:rPr>
          <w:sz w:val="18"/>
        </w:rPr>
      </w:pPr>
      <w:r w:rsidRPr="00876C95">
        <w:rPr>
          <w:sz w:val="18"/>
        </w:rPr>
        <w:t>Running time: 269</w:t>
      </w:r>
    </w:p>
    <w:p w14:paraId="151F52A6" w14:textId="77777777" w:rsidR="00876C95" w:rsidRPr="00876C95" w:rsidRDefault="00876C95" w:rsidP="00876C95">
      <w:pPr>
        <w:rPr>
          <w:sz w:val="18"/>
        </w:rPr>
      </w:pPr>
      <w:r w:rsidRPr="00876C95">
        <w:rPr>
          <w:sz w:val="18"/>
        </w:rPr>
        <w:t>Running program with UNSORTED heap...</w:t>
      </w:r>
    </w:p>
    <w:p w14:paraId="6DB26486" w14:textId="77777777" w:rsidR="00876C95" w:rsidRPr="00876C95" w:rsidRDefault="00876C95" w:rsidP="00876C95">
      <w:pPr>
        <w:rPr>
          <w:sz w:val="18"/>
        </w:rPr>
      </w:pPr>
      <w:r w:rsidRPr="00876C95">
        <w:rPr>
          <w:sz w:val="18"/>
        </w:rPr>
        <w:t>The result is:</w:t>
      </w:r>
    </w:p>
    <w:p w14:paraId="6FC747B0" w14:textId="77777777" w:rsidR="00876C95" w:rsidRPr="00876C95" w:rsidRDefault="00876C95" w:rsidP="00876C95">
      <w:pPr>
        <w:rPr>
          <w:sz w:val="18"/>
        </w:rPr>
      </w:pPr>
      <w:r w:rsidRPr="00876C95">
        <w:rPr>
          <w:sz w:val="18"/>
        </w:rPr>
        <w:t>The shortest path from (1, 8) to (13, 1) is -125297.</w:t>
      </w:r>
    </w:p>
    <w:p w14:paraId="4B161110" w14:textId="77777777" w:rsidR="00876C95" w:rsidRPr="00876C95" w:rsidRDefault="00876C95" w:rsidP="00876C95">
      <w:pPr>
        <w:rPr>
          <w:sz w:val="18"/>
        </w:rPr>
      </w:pPr>
      <w:r w:rsidRPr="00876C95">
        <w:rPr>
          <w:sz w:val="18"/>
        </w:rPr>
        <w:t>Path:</w:t>
      </w:r>
    </w:p>
    <w:p w14:paraId="289982D5" w14:textId="77777777" w:rsidR="00876C95" w:rsidRPr="00876C95" w:rsidRDefault="00876C95" w:rsidP="00876C95">
      <w:pPr>
        <w:rPr>
          <w:sz w:val="18"/>
        </w:rPr>
      </w:pPr>
      <w:r w:rsidRPr="00876C95">
        <w:rPr>
          <w:sz w:val="18"/>
        </w:rPr>
        <w:t>Running time: 268</w:t>
      </w:r>
    </w:p>
    <w:p w14:paraId="243CEE10"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508596A1" w14:textId="77777777" w:rsidR="00876C95" w:rsidRPr="00876C95" w:rsidRDefault="00876C95" w:rsidP="00876C95">
      <w:pPr>
        <w:rPr>
          <w:sz w:val="18"/>
        </w:rPr>
      </w:pPr>
      <w:r w:rsidRPr="00876C95">
        <w:rPr>
          <w:sz w:val="18"/>
        </w:rPr>
        <w:t>Please enter the size of the grid: 17 17</w:t>
      </w:r>
    </w:p>
    <w:p w14:paraId="2FF08EE2" w14:textId="77777777" w:rsidR="00876C95" w:rsidRPr="00876C95" w:rsidRDefault="00876C95" w:rsidP="00876C95">
      <w:pPr>
        <w:rPr>
          <w:sz w:val="18"/>
        </w:rPr>
      </w:pPr>
      <w:r w:rsidRPr="00876C95">
        <w:rPr>
          <w:sz w:val="18"/>
        </w:rPr>
        <w:t>Generating start point and end point....</w:t>
      </w:r>
    </w:p>
    <w:p w14:paraId="3AA63943" w14:textId="77777777" w:rsidR="00876C95" w:rsidRPr="00876C95" w:rsidRDefault="00876C95" w:rsidP="00876C95">
      <w:pPr>
        <w:rPr>
          <w:sz w:val="18"/>
        </w:rPr>
      </w:pPr>
      <w:r w:rsidRPr="00876C95">
        <w:rPr>
          <w:sz w:val="18"/>
        </w:rPr>
        <w:t>Generating the grid...</w:t>
      </w:r>
    </w:p>
    <w:p w14:paraId="15EF8BEB" w14:textId="77777777" w:rsidR="00876C95" w:rsidRPr="00876C95" w:rsidRDefault="00876C95" w:rsidP="00876C95">
      <w:pPr>
        <w:rPr>
          <w:sz w:val="18"/>
        </w:rPr>
      </w:pPr>
      <w:r w:rsidRPr="00876C95">
        <w:rPr>
          <w:sz w:val="18"/>
        </w:rPr>
        <w:t>Running program with BINARY heap...</w:t>
      </w:r>
    </w:p>
    <w:p w14:paraId="21D78247" w14:textId="77777777" w:rsidR="00876C95" w:rsidRPr="00876C95" w:rsidRDefault="00876C95" w:rsidP="00876C95">
      <w:pPr>
        <w:rPr>
          <w:sz w:val="18"/>
        </w:rPr>
      </w:pPr>
      <w:r w:rsidRPr="00876C95">
        <w:rPr>
          <w:sz w:val="18"/>
        </w:rPr>
        <w:t>The result is:</w:t>
      </w:r>
    </w:p>
    <w:p w14:paraId="63AD9157" w14:textId="77777777" w:rsidR="00876C95" w:rsidRPr="00876C95" w:rsidRDefault="00876C95" w:rsidP="00876C95">
      <w:pPr>
        <w:rPr>
          <w:sz w:val="18"/>
        </w:rPr>
      </w:pPr>
      <w:r w:rsidRPr="00876C95">
        <w:rPr>
          <w:sz w:val="18"/>
        </w:rPr>
        <w:t>The shortest path from (13, 9) to (4, 0) is -177820.</w:t>
      </w:r>
    </w:p>
    <w:p w14:paraId="14ADB59D" w14:textId="77777777" w:rsidR="00876C95" w:rsidRPr="00876C95" w:rsidRDefault="00876C95" w:rsidP="00876C95">
      <w:pPr>
        <w:rPr>
          <w:sz w:val="18"/>
        </w:rPr>
      </w:pPr>
      <w:r w:rsidRPr="00876C95">
        <w:rPr>
          <w:sz w:val="18"/>
        </w:rPr>
        <w:t>Path:</w:t>
      </w:r>
    </w:p>
    <w:p w14:paraId="671CF6F0" w14:textId="77777777" w:rsidR="00876C95" w:rsidRPr="00876C95" w:rsidRDefault="00876C95" w:rsidP="00876C95">
      <w:pPr>
        <w:rPr>
          <w:sz w:val="18"/>
        </w:rPr>
      </w:pPr>
      <w:r w:rsidRPr="00876C95">
        <w:rPr>
          <w:sz w:val="18"/>
        </w:rPr>
        <w:t>Running time: 312</w:t>
      </w:r>
    </w:p>
    <w:p w14:paraId="5D3A4A26" w14:textId="77777777" w:rsidR="00876C95" w:rsidRPr="00876C95" w:rsidRDefault="00876C95" w:rsidP="00876C95">
      <w:pPr>
        <w:rPr>
          <w:sz w:val="18"/>
        </w:rPr>
      </w:pPr>
      <w:r w:rsidRPr="00876C95">
        <w:rPr>
          <w:sz w:val="18"/>
        </w:rPr>
        <w:t>Running program with UNSORTED heap...</w:t>
      </w:r>
    </w:p>
    <w:p w14:paraId="203B8267" w14:textId="77777777" w:rsidR="00876C95" w:rsidRPr="00876C95" w:rsidRDefault="00876C95" w:rsidP="00876C95">
      <w:pPr>
        <w:rPr>
          <w:sz w:val="18"/>
        </w:rPr>
      </w:pPr>
      <w:r w:rsidRPr="00876C95">
        <w:rPr>
          <w:sz w:val="18"/>
        </w:rPr>
        <w:t>The result is:</w:t>
      </w:r>
    </w:p>
    <w:p w14:paraId="260660CB" w14:textId="77777777" w:rsidR="00876C95" w:rsidRPr="00876C95" w:rsidRDefault="00876C95" w:rsidP="00876C95">
      <w:pPr>
        <w:rPr>
          <w:sz w:val="18"/>
        </w:rPr>
      </w:pPr>
      <w:r w:rsidRPr="00876C95">
        <w:rPr>
          <w:sz w:val="18"/>
        </w:rPr>
        <w:t>The shortest path from (13, 9) to (4, 0) is -177820.</w:t>
      </w:r>
    </w:p>
    <w:p w14:paraId="5DBC0823" w14:textId="77777777" w:rsidR="00876C95" w:rsidRPr="00876C95" w:rsidRDefault="00876C95" w:rsidP="00876C95">
      <w:pPr>
        <w:rPr>
          <w:sz w:val="18"/>
        </w:rPr>
      </w:pPr>
      <w:r w:rsidRPr="00876C95">
        <w:rPr>
          <w:sz w:val="18"/>
        </w:rPr>
        <w:t>Path:</w:t>
      </w:r>
    </w:p>
    <w:p w14:paraId="11910FFE" w14:textId="77777777" w:rsidR="00876C95" w:rsidRPr="00876C95" w:rsidRDefault="00876C95" w:rsidP="00876C95">
      <w:pPr>
        <w:rPr>
          <w:sz w:val="18"/>
        </w:rPr>
      </w:pPr>
      <w:r w:rsidRPr="00876C95">
        <w:rPr>
          <w:sz w:val="18"/>
        </w:rPr>
        <w:t>Running time: 377</w:t>
      </w:r>
    </w:p>
    <w:p w14:paraId="051F3E9F"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1AB207D8" w14:textId="77777777" w:rsidR="00876C95" w:rsidRPr="00876C95" w:rsidRDefault="00876C95" w:rsidP="00876C95">
      <w:pPr>
        <w:rPr>
          <w:sz w:val="18"/>
        </w:rPr>
      </w:pPr>
      <w:r w:rsidRPr="00876C95">
        <w:rPr>
          <w:sz w:val="18"/>
        </w:rPr>
        <w:t>Please enter the size of the grid: 17 17</w:t>
      </w:r>
    </w:p>
    <w:p w14:paraId="3AE3B825" w14:textId="77777777" w:rsidR="00876C95" w:rsidRPr="00876C95" w:rsidRDefault="00876C95" w:rsidP="00876C95">
      <w:pPr>
        <w:rPr>
          <w:sz w:val="18"/>
        </w:rPr>
      </w:pPr>
      <w:r w:rsidRPr="00876C95">
        <w:rPr>
          <w:sz w:val="18"/>
        </w:rPr>
        <w:t>Generating start point and end point....</w:t>
      </w:r>
    </w:p>
    <w:p w14:paraId="4D1C32A4" w14:textId="77777777" w:rsidR="00876C95" w:rsidRPr="00876C95" w:rsidRDefault="00876C95" w:rsidP="00876C95">
      <w:pPr>
        <w:rPr>
          <w:sz w:val="18"/>
        </w:rPr>
      </w:pPr>
      <w:r w:rsidRPr="00876C95">
        <w:rPr>
          <w:sz w:val="18"/>
        </w:rPr>
        <w:t>Generating the grid...</w:t>
      </w:r>
    </w:p>
    <w:p w14:paraId="4DCF9731" w14:textId="77777777" w:rsidR="00876C95" w:rsidRPr="00876C95" w:rsidRDefault="00876C95" w:rsidP="00876C95">
      <w:pPr>
        <w:rPr>
          <w:sz w:val="18"/>
        </w:rPr>
      </w:pPr>
      <w:r w:rsidRPr="00876C95">
        <w:rPr>
          <w:sz w:val="18"/>
        </w:rPr>
        <w:t>Running program with BINARY heap...</w:t>
      </w:r>
    </w:p>
    <w:p w14:paraId="2FE815EF" w14:textId="77777777" w:rsidR="00876C95" w:rsidRPr="00876C95" w:rsidRDefault="00876C95" w:rsidP="00876C95">
      <w:pPr>
        <w:rPr>
          <w:sz w:val="18"/>
        </w:rPr>
      </w:pPr>
      <w:r w:rsidRPr="00876C95">
        <w:rPr>
          <w:sz w:val="18"/>
        </w:rPr>
        <w:t>The result is:</w:t>
      </w:r>
    </w:p>
    <w:p w14:paraId="759E3136" w14:textId="77777777" w:rsidR="00876C95" w:rsidRPr="00876C95" w:rsidRDefault="00876C95" w:rsidP="00876C95">
      <w:pPr>
        <w:rPr>
          <w:sz w:val="18"/>
        </w:rPr>
      </w:pPr>
      <w:r w:rsidRPr="00876C95">
        <w:rPr>
          <w:sz w:val="18"/>
        </w:rPr>
        <w:t>The shortest path from (16, 6) to (12, 12) is -35544.</w:t>
      </w:r>
    </w:p>
    <w:p w14:paraId="50D2D815" w14:textId="77777777" w:rsidR="00876C95" w:rsidRPr="00876C95" w:rsidRDefault="00876C95" w:rsidP="00876C95">
      <w:pPr>
        <w:rPr>
          <w:sz w:val="18"/>
        </w:rPr>
      </w:pPr>
      <w:r w:rsidRPr="00876C95">
        <w:rPr>
          <w:sz w:val="18"/>
        </w:rPr>
        <w:t>Path:</w:t>
      </w:r>
    </w:p>
    <w:p w14:paraId="43B87405" w14:textId="77777777" w:rsidR="00876C95" w:rsidRPr="00876C95" w:rsidRDefault="00876C95" w:rsidP="00876C95">
      <w:pPr>
        <w:rPr>
          <w:sz w:val="18"/>
        </w:rPr>
      </w:pPr>
      <w:r w:rsidRPr="00876C95">
        <w:rPr>
          <w:sz w:val="18"/>
        </w:rPr>
        <w:t>Running time: 240</w:t>
      </w:r>
    </w:p>
    <w:p w14:paraId="1647CE38" w14:textId="77777777" w:rsidR="00876C95" w:rsidRPr="00876C95" w:rsidRDefault="00876C95" w:rsidP="00876C95">
      <w:pPr>
        <w:rPr>
          <w:sz w:val="18"/>
        </w:rPr>
      </w:pPr>
      <w:r w:rsidRPr="00876C95">
        <w:rPr>
          <w:sz w:val="18"/>
        </w:rPr>
        <w:t>Running program with UNSORTED heap...</w:t>
      </w:r>
    </w:p>
    <w:p w14:paraId="5BBEEB1F" w14:textId="77777777" w:rsidR="00876C95" w:rsidRPr="00876C95" w:rsidRDefault="00876C95" w:rsidP="00876C95">
      <w:pPr>
        <w:rPr>
          <w:sz w:val="18"/>
        </w:rPr>
      </w:pPr>
      <w:r w:rsidRPr="00876C95">
        <w:rPr>
          <w:sz w:val="18"/>
        </w:rPr>
        <w:t>The result is:</w:t>
      </w:r>
    </w:p>
    <w:p w14:paraId="464EE79E" w14:textId="77777777" w:rsidR="00876C95" w:rsidRPr="00876C95" w:rsidRDefault="00876C95" w:rsidP="00876C95">
      <w:pPr>
        <w:rPr>
          <w:sz w:val="18"/>
        </w:rPr>
      </w:pPr>
      <w:r w:rsidRPr="00876C95">
        <w:rPr>
          <w:sz w:val="18"/>
        </w:rPr>
        <w:t>The shortest path from (16, 6) to (12, 12) is -35544.</w:t>
      </w:r>
    </w:p>
    <w:p w14:paraId="5C186CB1" w14:textId="77777777" w:rsidR="00876C95" w:rsidRPr="00876C95" w:rsidRDefault="00876C95" w:rsidP="00876C95">
      <w:pPr>
        <w:rPr>
          <w:sz w:val="18"/>
        </w:rPr>
      </w:pPr>
      <w:r w:rsidRPr="00876C95">
        <w:rPr>
          <w:sz w:val="18"/>
        </w:rPr>
        <w:t>Path:</w:t>
      </w:r>
    </w:p>
    <w:p w14:paraId="300EA967" w14:textId="77777777" w:rsidR="00876C95" w:rsidRPr="00876C95" w:rsidRDefault="00876C95" w:rsidP="00876C95">
      <w:pPr>
        <w:rPr>
          <w:sz w:val="18"/>
        </w:rPr>
      </w:pPr>
      <w:r w:rsidRPr="00876C95">
        <w:rPr>
          <w:sz w:val="18"/>
        </w:rPr>
        <w:t>Running time: 203</w:t>
      </w:r>
    </w:p>
    <w:p w14:paraId="3D85ABDC"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4C1EEFC9" w14:textId="77777777" w:rsidR="00876C95" w:rsidRPr="00876C95" w:rsidRDefault="00876C95" w:rsidP="00876C95">
      <w:pPr>
        <w:rPr>
          <w:sz w:val="18"/>
        </w:rPr>
      </w:pPr>
      <w:r w:rsidRPr="00876C95">
        <w:rPr>
          <w:sz w:val="18"/>
        </w:rPr>
        <w:t>Please enter the size of the grid: 17 17</w:t>
      </w:r>
    </w:p>
    <w:p w14:paraId="59E1DC31" w14:textId="77777777" w:rsidR="00876C95" w:rsidRPr="00876C95" w:rsidRDefault="00876C95" w:rsidP="00876C95">
      <w:pPr>
        <w:rPr>
          <w:sz w:val="18"/>
        </w:rPr>
      </w:pPr>
      <w:r w:rsidRPr="00876C95">
        <w:rPr>
          <w:sz w:val="18"/>
        </w:rPr>
        <w:t>Generating start point and end point....</w:t>
      </w:r>
    </w:p>
    <w:p w14:paraId="48C92C67" w14:textId="77777777" w:rsidR="00876C95" w:rsidRPr="00876C95" w:rsidRDefault="00876C95" w:rsidP="00876C95">
      <w:pPr>
        <w:rPr>
          <w:sz w:val="18"/>
        </w:rPr>
      </w:pPr>
      <w:r w:rsidRPr="00876C95">
        <w:rPr>
          <w:sz w:val="18"/>
        </w:rPr>
        <w:t>Generating the grid...</w:t>
      </w:r>
    </w:p>
    <w:p w14:paraId="68B934C5" w14:textId="77777777" w:rsidR="00876C95" w:rsidRPr="00876C95" w:rsidRDefault="00876C95" w:rsidP="00876C95">
      <w:pPr>
        <w:rPr>
          <w:sz w:val="18"/>
        </w:rPr>
      </w:pPr>
      <w:r w:rsidRPr="00876C95">
        <w:rPr>
          <w:sz w:val="18"/>
        </w:rPr>
        <w:t>Running program with BINARY heap...</w:t>
      </w:r>
    </w:p>
    <w:p w14:paraId="242A631A" w14:textId="77777777" w:rsidR="00876C95" w:rsidRPr="00876C95" w:rsidRDefault="00876C95" w:rsidP="00876C95">
      <w:pPr>
        <w:rPr>
          <w:sz w:val="18"/>
        </w:rPr>
      </w:pPr>
      <w:r w:rsidRPr="00876C95">
        <w:rPr>
          <w:sz w:val="18"/>
        </w:rPr>
        <w:t>The result is:</w:t>
      </w:r>
    </w:p>
    <w:p w14:paraId="0928A7C0" w14:textId="77777777" w:rsidR="00876C95" w:rsidRPr="00876C95" w:rsidRDefault="00876C95" w:rsidP="00876C95">
      <w:pPr>
        <w:rPr>
          <w:sz w:val="18"/>
        </w:rPr>
      </w:pPr>
      <w:r w:rsidRPr="00876C95">
        <w:rPr>
          <w:sz w:val="18"/>
        </w:rPr>
        <w:t>The shortest path from (1, 16) to (11, 4) is -231786.</w:t>
      </w:r>
    </w:p>
    <w:p w14:paraId="77B83947" w14:textId="77777777" w:rsidR="00876C95" w:rsidRPr="00876C95" w:rsidRDefault="00876C95" w:rsidP="00876C95">
      <w:pPr>
        <w:rPr>
          <w:sz w:val="18"/>
        </w:rPr>
      </w:pPr>
      <w:r w:rsidRPr="00876C95">
        <w:rPr>
          <w:sz w:val="18"/>
        </w:rPr>
        <w:t>Path:</w:t>
      </w:r>
    </w:p>
    <w:p w14:paraId="717A5266" w14:textId="77777777" w:rsidR="00876C95" w:rsidRPr="00876C95" w:rsidRDefault="00876C95" w:rsidP="00876C95">
      <w:pPr>
        <w:rPr>
          <w:sz w:val="18"/>
        </w:rPr>
      </w:pPr>
      <w:r w:rsidRPr="00876C95">
        <w:rPr>
          <w:sz w:val="18"/>
        </w:rPr>
        <w:t>Running time: 363</w:t>
      </w:r>
    </w:p>
    <w:p w14:paraId="7CB80BC3" w14:textId="77777777" w:rsidR="00876C95" w:rsidRPr="00876C95" w:rsidRDefault="00876C95" w:rsidP="00876C95">
      <w:pPr>
        <w:rPr>
          <w:sz w:val="18"/>
        </w:rPr>
      </w:pPr>
      <w:r w:rsidRPr="00876C95">
        <w:rPr>
          <w:sz w:val="18"/>
        </w:rPr>
        <w:t>Running program with UNSORTED heap...</w:t>
      </w:r>
    </w:p>
    <w:p w14:paraId="3BA829A8" w14:textId="77777777" w:rsidR="00876C95" w:rsidRPr="00876C95" w:rsidRDefault="00876C95" w:rsidP="00876C95">
      <w:pPr>
        <w:rPr>
          <w:sz w:val="18"/>
        </w:rPr>
      </w:pPr>
      <w:r w:rsidRPr="00876C95">
        <w:rPr>
          <w:sz w:val="18"/>
        </w:rPr>
        <w:t>The result is:</w:t>
      </w:r>
    </w:p>
    <w:p w14:paraId="3D52E893" w14:textId="77777777" w:rsidR="00876C95" w:rsidRPr="00876C95" w:rsidRDefault="00876C95" w:rsidP="00876C95">
      <w:pPr>
        <w:rPr>
          <w:sz w:val="18"/>
        </w:rPr>
      </w:pPr>
      <w:r w:rsidRPr="00876C95">
        <w:rPr>
          <w:sz w:val="18"/>
        </w:rPr>
        <w:t>The shortest path from (1, 16) to (11, 4) is -231786.</w:t>
      </w:r>
    </w:p>
    <w:p w14:paraId="30B12160" w14:textId="77777777" w:rsidR="00876C95" w:rsidRPr="00876C95" w:rsidRDefault="00876C95" w:rsidP="00876C95">
      <w:pPr>
        <w:rPr>
          <w:sz w:val="18"/>
        </w:rPr>
      </w:pPr>
      <w:r w:rsidRPr="00876C95">
        <w:rPr>
          <w:sz w:val="18"/>
        </w:rPr>
        <w:t>Path:</w:t>
      </w:r>
    </w:p>
    <w:p w14:paraId="165A2EC7" w14:textId="77777777" w:rsidR="00876C95" w:rsidRPr="00876C95" w:rsidRDefault="00876C95" w:rsidP="00876C95">
      <w:pPr>
        <w:rPr>
          <w:sz w:val="18"/>
        </w:rPr>
      </w:pPr>
      <w:r w:rsidRPr="00876C95">
        <w:rPr>
          <w:sz w:val="18"/>
        </w:rPr>
        <w:t>Running time: 520</w:t>
      </w:r>
    </w:p>
    <w:p w14:paraId="1CC14609"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3DA89485" w14:textId="77777777" w:rsidR="00876C95" w:rsidRPr="00876C95" w:rsidRDefault="00876C95" w:rsidP="00876C95">
      <w:pPr>
        <w:rPr>
          <w:sz w:val="18"/>
        </w:rPr>
      </w:pPr>
      <w:r w:rsidRPr="00876C95">
        <w:rPr>
          <w:sz w:val="18"/>
        </w:rPr>
        <w:t>Please enter the size of the grid: 17 17</w:t>
      </w:r>
    </w:p>
    <w:p w14:paraId="07569693" w14:textId="77777777" w:rsidR="00876C95" w:rsidRPr="00876C95" w:rsidRDefault="00876C95" w:rsidP="00876C95">
      <w:pPr>
        <w:rPr>
          <w:sz w:val="18"/>
        </w:rPr>
      </w:pPr>
      <w:r w:rsidRPr="00876C95">
        <w:rPr>
          <w:sz w:val="18"/>
        </w:rPr>
        <w:t>Generating start point and end point....</w:t>
      </w:r>
    </w:p>
    <w:p w14:paraId="1FDB3A3B" w14:textId="77777777" w:rsidR="00876C95" w:rsidRPr="00876C95" w:rsidRDefault="00876C95" w:rsidP="00876C95">
      <w:pPr>
        <w:rPr>
          <w:sz w:val="18"/>
        </w:rPr>
      </w:pPr>
      <w:r w:rsidRPr="00876C95">
        <w:rPr>
          <w:sz w:val="18"/>
        </w:rPr>
        <w:t>Generating the grid...</w:t>
      </w:r>
    </w:p>
    <w:p w14:paraId="38559F15" w14:textId="77777777" w:rsidR="00876C95" w:rsidRPr="00876C95" w:rsidRDefault="00876C95" w:rsidP="00876C95">
      <w:pPr>
        <w:rPr>
          <w:sz w:val="18"/>
        </w:rPr>
      </w:pPr>
      <w:r w:rsidRPr="00876C95">
        <w:rPr>
          <w:sz w:val="18"/>
        </w:rPr>
        <w:t>Running program with BINARY heap...</w:t>
      </w:r>
    </w:p>
    <w:p w14:paraId="47C4C491" w14:textId="77777777" w:rsidR="00876C95" w:rsidRPr="00876C95" w:rsidRDefault="00876C95" w:rsidP="00876C95">
      <w:pPr>
        <w:rPr>
          <w:sz w:val="18"/>
        </w:rPr>
      </w:pPr>
      <w:r w:rsidRPr="00876C95">
        <w:rPr>
          <w:sz w:val="18"/>
        </w:rPr>
        <w:t>The result is:</w:t>
      </w:r>
    </w:p>
    <w:p w14:paraId="62B5C3A5" w14:textId="77777777" w:rsidR="00876C95" w:rsidRPr="00876C95" w:rsidRDefault="00876C95" w:rsidP="00876C95">
      <w:pPr>
        <w:rPr>
          <w:sz w:val="18"/>
        </w:rPr>
      </w:pPr>
      <w:r w:rsidRPr="00876C95">
        <w:rPr>
          <w:sz w:val="18"/>
        </w:rPr>
        <w:t>The shortest path from (0, 12) to (11, 9) is -197834.</w:t>
      </w:r>
    </w:p>
    <w:p w14:paraId="721F6A07" w14:textId="77777777" w:rsidR="00876C95" w:rsidRPr="00876C95" w:rsidRDefault="00876C95" w:rsidP="00876C95">
      <w:pPr>
        <w:rPr>
          <w:sz w:val="18"/>
        </w:rPr>
      </w:pPr>
      <w:r w:rsidRPr="00876C95">
        <w:rPr>
          <w:sz w:val="18"/>
        </w:rPr>
        <w:t>Path:</w:t>
      </w:r>
    </w:p>
    <w:p w14:paraId="3A338D9F" w14:textId="77777777" w:rsidR="00876C95" w:rsidRPr="00876C95" w:rsidRDefault="00876C95" w:rsidP="00876C95">
      <w:pPr>
        <w:rPr>
          <w:sz w:val="18"/>
        </w:rPr>
      </w:pPr>
      <w:r w:rsidRPr="00876C95">
        <w:rPr>
          <w:sz w:val="18"/>
        </w:rPr>
        <w:t>Running time: 399</w:t>
      </w:r>
    </w:p>
    <w:p w14:paraId="66CCE8FF" w14:textId="77777777" w:rsidR="00876C95" w:rsidRPr="00876C95" w:rsidRDefault="00876C95" w:rsidP="00876C95">
      <w:pPr>
        <w:rPr>
          <w:sz w:val="18"/>
        </w:rPr>
      </w:pPr>
      <w:r w:rsidRPr="00876C95">
        <w:rPr>
          <w:sz w:val="18"/>
        </w:rPr>
        <w:t>Running program with UNSORTED heap...</w:t>
      </w:r>
    </w:p>
    <w:p w14:paraId="5E136F7A" w14:textId="77777777" w:rsidR="00876C95" w:rsidRPr="00876C95" w:rsidRDefault="00876C95" w:rsidP="00876C95">
      <w:pPr>
        <w:rPr>
          <w:sz w:val="18"/>
        </w:rPr>
      </w:pPr>
      <w:r w:rsidRPr="00876C95">
        <w:rPr>
          <w:sz w:val="18"/>
        </w:rPr>
        <w:t>The result is:</w:t>
      </w:r>
    </w:p>
    <w:p w14:paraId="2AA88A4A" w14:textId="77777777" w:rsidR="00876C95" w:rsidRPr="00876C95" w:rsidRDefault="00876C95" w:rsidP="00876C95">
      <w:pPr>
        <w:rPr>
          <w:sz w:val="18"/>
        </w:rPr>
      </w:pPr>
      <w:r w:rsidRPr="00876C95">
        <w:rPr>
          <w:sz w:val="18"/>
        </w:rPr>
        <w:t>The shortest path from (0, 12) to (11, 9) is -197834.</w:t>
      </w:r>
    </w:p>
    <w:p w14:paraId="1ECE1319" w14:textId="77777777" w:rsidR="00876C95" w:rsidRPr="00876C95" w:rsidRDefault="00876C95" w:rsidP="00876C95">
      <w:pPr>
        <w:rPr>
          <w:sz w:val="18"/>
        </w:rPr>
      </w:pPr>
      <w:r w:rsidRPr="00876C95">
        <w:rPr>
          <w:sz w:val="18"/>
        </w:rPr>
        <w:t>Path:</w:t>
      </w:r>
    </w:p>
    <w:p w14:paraId="62BF743B" w14:textId="77777777" w:rsidR="00876C95" w:rsidRPr="00876C95" w:rsidRDefault="00876C95" w:rsidP="00876C95">
      <w:pPr>
        <w:rPr>
          <w:sz w:val="18"/>
        </w:rPr>
      </w:pPr>
      <w:r w:rsidRPr="00876C95">
        <w:rPr>
          <w:sz w:val="18"/>
        </w:rPr>
        <w:t>Running time: 470</w:t>
      </w:r>
    </w:p>
    <w:p w14:paraId="65DAE694"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19CCB23B" w14:textId="77777777" w:rsidR="00876C95" w:rsidRPr="00876C95" w:rsidRDefault="00876C95" w:rsidP="00876C95">
      <w:pPr>
        <w:rPr>
          <w:sz w:val="18"/>
        </w:rPr>
      </w:pPr>
      <w:r w:rsidRPr="00876C95">
        <w:rPr>
          <w:sz w:val="18"/>
        </w:rPr>
        <w:t>Please enter the size of the grid: 22 22</w:t>
      </w:r>
    </w:p>
    <w:p w14:paraId="5CDE3B94" w14:textId="77777777" w:rsidR="00876C95" w:rsidRPr="00876C95" w:rsidRDefault="00876C95" w:rsidP="00876C95">
      <w:pPr>
        <w:rPr>
          <w:sz w:val="18"/>
        </w:rPr>
      </w:pPr>
      <w:r w:rsidRPr="00876C95">
        <w:rPr>
          <w:sz w:val="18"/>
        </w:rPr>
        <w:t>Generating start point and end point....</w:t>
      </w:r>
    </w:p>
    <w:p w14:paraId="54A074CE" w14:textId="77777777" w:rsidR="00876C95" w:rsidRPr="00876C95" w:rsidRDefault="00876C95" w:rsidP="00876C95">
      <w:pPr>
        <w:rPr>
          <w:sz w:val="18"/>
        </w:rPr>
      </w:pPr>
      <w:r w:rsidRPr="00876C95">
        <w:rPr>
          <w:sz w:val="18"/>
        </w:rPr>
        <w:t>Generating the grid...</w:t>
      </w:r>
    </w:p>
    <w:p w14:paraId="2AADED16" w14:textId="77777777" w:rsidR="00876C95" w:rsidRPr="00876C95" w:rsidRDefault="00876C95" w:rsidP="00876C95">
      <w:pPr>
        <w:rPr>
          <w:sz w:val="18"/>
        </w:rPr>
      </w:pPr>
      <w:r w:rsidRPr="00876C95">
        <w:rPr>
          <w:sz w:val="18"/>
        </w:rPr>
        <w:t>Running program with BINARY heap...</w:t>
      </w:r>
    </w:p>
    <w:p w14:paraId="6D6D2E32" w14:textId="77777777" w:rsidR="00876C95" w:rsidRPr="00876C95" w:rsidRDefault="00876C95" w:rsidP="00876C95">
      <w:pPr>
        <w:rPr>
          <w:sz w:val="18"/>
        </w:rPr>
      </w:pPr>
      <w:r w:rsidRPr="00876C95">
        <w:rPr>
          <w:sz w:val="18"/>
        </w:rPr>
        <w:t>The result is:</w:t>
      </w:r>
    </w:p>
    <w:p w14:paraId="10921FC4" w14:textId="77777777" w:rsidR="00876C95" w:rsidRPr="00876C95" w:rsidRDefault="00876C95" w:rsidP="00876C95">
      <w:pPr>
        <w:rPr>
          <w:sz w:val="18"/>
        </w:rPr>
      </w:pPr>
      <w:r w:rsidRPr="00876C95">
        <w:rPr>
          <w:sz w:val="18"/>
        </w:rPr>
        <w:t>The shortest path from (12, 6) to (0, 6) is -136920.</w:t>
      </w:r>
    </w:p>
    <w:p w14:paraId="50D94F62" w14:textId="77777777" w:rsidR="00876C95" w:rsidRPr="00876C95" w:rsidRDefault="00876C95" w:rsidP="00876C95">
      <w:pPr>
        <w:rPr>
          <w:sz w:val="18"/>
        </w:rPr>
      </w:pPr>
      <w:r w:rsidRPr="00876C95">
        <w:rPr>
          <w:sz w:val="18"/>
        </w:rPr>
        <w:t>Path:</w:t>
      </w:r>
    </w:p>
    <w:p w14:paraId="3BC750BF" w14:textId="77777777" w:rsidR="00876C95" w:rsidRPr="00876C95" w:rsidRDefault="00876C95" w:rsidP="00876C95">
      <w:pPr>
        <w:rPr>
          <w:sz w:val="18"/>
        </w:rPr>
      </w:pPr>
      <w:r w:rsidRPr="00876C95">
        <w:rPr>
          <w:sz w:val="18"/>
        </w:rPr>
        <w:t>Running time: 358</w:t>
      </w:r>
    </w:p>
    <w:p w14:paraId="687189AC" w14:textId="77777777" w:rsidR="00876C95" w:rsidRPr="00876C95" w:rsidRDefault="00876C95" w:rsidP="00876C95">
      <w:pPr>
        <w:rPr>
          <w:sz w:val="18"/>
        </w:rPr>
      </w:pPr>
      <w:r w:rsidRPr="00876C95">
        <w:rPr>
          <w:sz w:val="18"/>
        </w:rPr>
        <w:t>Running program with UNSORTED heap...</w:t>
      </w:r>
    </w:p>
    <w:p w14:paraId="66BB86F7" w14:textId="77777777" w:rsidR="00876C95" w:rsidRPr="00876C95" w:rsidRDefault="00876C95" w:rsidP="00876C95">
      <w:pPr>
        <w:rPr>
          <w:sz w:val="18"/>
        </w:rPr>
      </w:pPr>
      <w:r w:rsidRPr="00876C95">
        <w:rPr>
          <w:sz w:val="18"/>
        </w:rPr>
        <w:t>The result is:</w:t>
      </w:r>
    </w:p>
    <w:p w14:paraId="433598C2" w14:textId="77777777" w:rsidR="00876C95" w:rsidRPr="00876C95" w:rsidRDefault="00876C95" w:rsidP="00876C95">
      <w:pPr>
        <w:rPr>
          <w:sz w:val="18"/>
        </w:rPr>
      </w:pPr>
      <w:r w:rsidRPr="00876C95">
        <w:rPr>
          <w:sz w:val="18"/>
        </w:rPr>
        <w:t>The shortest path from (12, 6) to (0, 6) is -136920.</w:t>
      </w:r>
    </w:p>
    <w:p w14:paraId="7A321AF2" w14:textId="77777777" w:rsidR="00876C95" w:rsidRPr="00876C95" w:rsidRDefault="00876C95" w:rsidP="00876C95">
      <w:pPr>
        <w:rPr>
          <w:sz w:val="18"/>
        </w:rPr>
      </w:pPr>
      <w:r w:rsidRPr="00876C95">
        <w:rPr>
          <w:sz w:val="18"/>
        </w:rPr>
        <w:t>Path:</w:t>
      </w:r>
    </w:p>
    <w:p w14:paraId="6F40B943" w14:textId="77777777" w:rsidR="00876C95" w:rsidRPr="00876C95" w:rsidRDefault="00876C95" w:rsidP="00876C95">
      <w:pPr>
        <w:rPr>
          <w:sz w:val="18"/>
        </w:rPr>
      </w:pPr>
      <w:r w:rsidRPr="00876C95">
        <w:rPr>
          <w:sz w:val="18"/>
        </w:rPr>
        <w:t>Running time: 366</w:t>
      </w:r>
    </w:p>
    <w:p w14:paraId="21102937"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0409EFC9" w14:textId="77777777" w:rsidR="00876C95" w:rsidRPr="00876C95" w:rsidRDefault="00876C95" w:rsidP="00876C95">
      <w:pPr>
        <w:rPr>
          <w:sz w:val="18"/>
        </w:rPr>
      </w:pPr>
      <w:r w:rsidRPr="00876C95">
        <w:rPr>
          <w:sz w:val="18"/>
        </w:rPr>
        <w:t>Please enter the size of the grid: 22 22</w:t>
      </w:r>
    </w:p>
    <w:p w14:paraId="0C40AC78" w14:textId="77777777" w:rsidR="00876C95" w:rsidRPr="00876C95" w:rsidRDefault="00876C95" w:rsidP="00876C95">
      <w:pPr>
        <w:rPr>
          <w:sz w:val="18"/>
        </w:rPr>
      </w:pPr>
      <w:r w:rsidRPr="00876C95">
        <w:rPr>
          <w:sz w:val="18"/>
        </w:rPr>
        <w:t>Generating start point and end point....</w:t>
      </w:r>
    </w:p>
    <w:p w14:paraId="28251EC8" w14:textId="77777777" w:rsidR="00876C95" w:rsidRPr="00876C95" w:rsidRDefault="00876C95" w:rsidP="00876C95">
      <w:pPr>
        <w:rPr>
          <w:sz w:val="18"/>
        </w:rPr>
      </w:pPr>
      <w:r w:rsidRPr="00876C95">
        <w:rPr>
          <w:sz w:val="18"/>
        </w:rPr>
        <w:t>Generating the grid...</w:t>
      </w:r>
    </w:p>
    <w:p w14:paraId="331AB86C" w14:textId="77777777" w:rsidR="00876C95" w:rsidRPr="00876C95" w:rsidRDefault="00876C95" w:rsidP="00876C95">
      <w:pPr>
        <w:rPr>
          <w:sz w:val="18"/>
        </w:rPr>
      </w:pPr>
      <w:r w:rsidRPr="00876C95">
        <w:rPr>
          <w:sz w:val="18"/>
        </w:rPr>
        <w:t>Running program with BINARY heap...</w:t>
      </w:r>
    </w:p>
    <w:p w14:paraId="2321D1F1" w14:textId="77777777" w:rsidR="00876C95" w:rsidRPr="00876C95" w:rsidRDefault="00876C95" w:rsidP="00876C95">
      <w:pPr>
        <w:rPr>
          <w:sz w:val="18"/>
        </w:rPr>
      </w:pPr>
      <w:r w:rsidRPr="00876C95">
        <w:rPr>
          <w:sz w:val="18"/>
        </w:rPr>
        <w:t>The result is:</w:t>
      </w:r>
    </w:p>
    <w:p w14:paraId="637FC1B2" w14:textId="77777777" w:rsidR="00876C95" w:rsidRPr="00876C95" w:rsidRDefault="00876C95" w:rsidP="00876C95">
      <w:pPr>
        <w:rPr>
          <w:sz w:val="18"/>
        </w:rPr>
      </w:pPr>
      <w:r w:rsidRPr="00876C95">
        <w:rPr>
          <w:sz w:val="18"/>
        </w:rPr>
        <w:t>The shortest path from (18, 21) to (17, 12) is -318296.</w:t>
      </w:r>
    </w:p>
    <w:p w14:paraId="3736BDE1" w14:textId="77777777" w:rsidR="00876C95" w:rsidRPr="00876C95" w:rsidRDefault="00876C95" w:rsidP="00876C95">
      <w:pPr>
        <w:rPr>
          <w:sz w:val="18"/>
        </w:rPr>
      </w:pPr>
      <w:r w:rsidRPr="00876C95">
        <w:rPr>
          <w:sz w:val="18"/>
        </w:rPr>
        <w:t>Path:</w:t>
      </w:r>
    </w:p>
    <w:p w14:paraId="4A1F3003" w14:textId="77777777" w:rsidR="00876C95" w:rsidRPr="00876C95" w:rsidRDefault="00876C95" w:rsidP="00876C95">
      <w:pPr>
        <w:rPr>
          <w:sz w:val="18"/>
        </w:rPr>
      </w:pPr>
      <w:r w:rsidRPr="00876C95">
        <w:rPr>
          <w:sz w:val="18"/>
        </w:rPr>
        <w:t>Running time: 642</w:t>
      </w:r>
    </w:p>
    <w:p w14:paraId="2981C3AD" w14:textId="77777777" w:rsidR="00876C95" w:rsidRPr="00876C95" w:rsidRDefault="00876C95" w:rsidP="00876C95">
      <w:pPr>
        <w:rPr>
          <w:sz w:val="18"/>
        </w:rPr>
      </w:pPr>
      <w:r w:rsidRPr="00876C95">
        <w:rPr>
          <w:sz w:val="18"/>
        </w:rPr>
        <w:t>Running program with UNSORTED heap...</w:t>
      </w:r>
    </w:p>
    <w:p w14:paraId="723C7C7E" w14:textId="77777777" w:rsidR="00876C95" w:rsidRPr="00876C95" w:rsidRDefault="00876C95" w:rsidP="00876C95">
      <w:pPr>
        <w:rPr>
          <w:sz w:val="18"/>
        </w:rPr>
      </w:pPr>
      <w:r w:rsidRPr="00876C95">
        <w:rPr>
          <w:sz w:val="18"/>
        </w:rPr>
        <w:t>The result is:</w:t>
      </w:r>
    </w:p>
    <w:p w14:paraId="1580D3E7" w14:textId="77777777" w:rsidR="00876C95" w:rsidRPr="00876C95" w:rsidRDefault="00876C95" w:rsidP="00876C95">
      <w:pPr>
        <w:rPr>
          <w:sz w:val="18"/>
        </w:rPr>
      </w:pPr>
      <w:r w:rsidRPr="00876C95">
        <w:rPr>
          <w:sz w:val="18"/>
        </w:rPr>
        <w:t>The shortest path from (18, 21) to (17, 12) is -318296.</w:t>
      </w:r>
    </w:p>
    <w:p w14:paraId="0A4E0E93" w14:textId="77777777" w:rsidR="00876C95" w:rsidRPr="00876C95" w:rsidRDefault="00876C95" w:rsidP="00876C95">
      <w:pPr>
        <w:rPr>
          <w:sz w:val="18"/>
        </w:rPr>
      </w:pPr>
      <w:r w:rsidRPr="00876C95">
        <w:rPr>
          <w:sz w:val="18"/>
        </w:rPr>
        <w:t>Path:</w:t>
      </w:r>
    </w:p>
    <w:p w14:paraId="6F91E615" w14:textId="77777777" w:rsidR="00876C95" w:rsidRPr="00876C95" w:rsidRDefault="00876C95" w:rsidP="00876C95">
      <w:pPr>
        <w:rPr>
          <w:sz w:val="18"/>
        </w:rPr>
      </w:pPr>
      <w:r w:rsidRPr="00876C95">
        <w:rPr>
          <w:sz w:val="18"/>
        </w:rPr>
        <w:t>Running time: 1405</w:t>
      </w:r>
    </w:p>
    <w:p w14:paraId="4B3494D0"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3B3DB9AB" w14:textId="77777777" w:rsidR="00876C95" w:rsidRPr="00876C95" w:rsidRDefault="00876C95" w:rsidP="00876C95">
      <w:pPr>
        <w:rPr>
          <w:sz w:val="18"/>
        </w:rPr>
      </w:pPr>
      <w:r w:rsidRPr="00876C95">
        <w:rPr>
          <w:sz w:val="18"/>
        </w:rPr>
        <w:t>Please enter the size of the grid: 22 22</w:t>
      </w:r>
    </w:p>
    <w:p w14:paraId="4A08A13F" w14:textId="77777777" w:rsidR="00876C95" w:rsidRPr="00876C95" w:rsidRDefault="00876C95" w:rsidP="00876C95">
      <w:pPr>
        <w:rPr>
          <w:sz w:val="18"/>
        </w:rPr>
      </w:pPr>
      <w:r w:rsidRPr="00876C95">
        <w:rPr>
          <w:sz w:val="18"/>
        </w:rPr>
        <w:t>Generating start point and end point....</w:t>
      </w:r>
    </w:p>
    <w:p w14:paraId="481EDCB5" w14:textId="77777777" w:rsidR="00876C95" w:rsidRPr="00876C95" w:rsidRDefault="00876C95" w:rsidP="00876C95">
      <w:pPr>
        <w:rPr>
          <w:sz w:val="18"/>
        </w:rPr>
      </w:pPr>
      <w:r w:rsidRPr="00876C95">
        <w:rPr>
          <w:sz w:val="18"/>
        </w:rPr>
        <w:t>Generating the grid...</w:t>
      </w:r>
    </w:p>
    <w:p w14:paraId="6305D807" w14:textId="77777777" w:rsidR="00876C95" w:rsidRPr="00876C95" w:rsidRDefault="00876C95" w:rsidP="00876C95">
      <w:pPr>
        <w:rPr>
          <w:sz w:val="18"/>
        </w:rPr>
      </w:pPr>
      <w:r w:rsidRPr="00876C95">
        <w:rPr>
          <w:sz w:val="18"/>
        </w:rPr>
        <w:t>Running program with BINARY heap...</w:t>
      </w:r>
    </w:p>
    <w:p w14:paraId="723D814C" w14:textId="77777777" w:rsidR="00876C95" w:rsidRPr="00876C95" w:rsidRDefault="00876C95" w:rsidP="00876C95">
      <w:pPr>
        <w:rPr>
          <w:sz w:val="18"/>
        </w:rPr>
      </w:pPr>
      <w:r w:rsidRPr="00876C95">
        <w:rPr>
          <w:sz w:val="18"/>
        </w:rPr>
        <w:t>The result is:</w:t>
      </w:r>
    </w:p>
    <w:p w14:paraId="3C962B02" w14:textId="77777777" w:rsidR="00876C95" w:rsidRPr="00876C95" w:rsidRDefault="00876C95" w:rsidP="00876C95">
      <w:pPr>
        <w:rPr>
          <w:sz w:val="18"/>
        </w:rPr>
      </w:pPr>
      <w:r w:rsidRPr="00876C95">
        <w:rPr>
          <w:sz w:val="18"/>
        </w:rPr>
        <w:t>The shortest path from (16, 21) to (7, 18) is -378281.</w:t>
      </w:r>
    </w:p>
    <w:p w14:paraId="67FCC2DE" w14:textId="77777777" w:rsidR="00876C95" w:rsidRPr="00876C95" w:rsidRDefault="00876C95" w:rsidP="00876C95">
      <w:pPr>
        <w:rPr>
          <w:sz w:val="18"/>
        </w:rPr>
      </w:pPr>
      <w:r w:rsidRPr="00876C95">
        <w:rPr>
          <w:sz w:val="18"/>
        </w:rPr>
        <w:t>Path:</w:t>
      </w:r>
    </w:p>
    <w:p w14:paraId="66CCA200" w14:textId="77777777" w:rsidR="00876C95" w:rsidRPr="00876C95" w:rsidRDefault="00876C95" w:rsidP="00876C95">
      <w:pPr>
        <w:rPr>
          <w:sz w:val="18"/>
        </w:rPr>
      </w:pPr>
      <w:r w:rsidRPr="00876C95">
        <w:rPr>
          <w:sz w:val="18"/>
        </w:rPr>
        <w:t>Running time: 532</w:t>
      </w:r>
    </w:p>
    <w:p w14:paraId="536FD4A8" w14:textId="77777777" w:rsidR="00876C95" w:rsidRPr="00876C95" w:rsidRDefault="00876C95" w:rsidP="00876C95">
      <w:pPr>
        <w:rPr>
          <w:sz w:val="18"/>
        </w:rPr>
      </w:pPr>
      <w:r w:rsidRPr="00876C95">
        <w:rPr>
          <w:sz w:val="18"/>
        </w:rPr>
        <w:t>Running program with UNSORTED heap...</w:t>
      </w:r>
    </w:p>
    <w:p w14:paraId="043E1823" w14:textId="77777777" w:rsidR="00876C95" w:rsidRPr="00876C95" w:rsidRDefault="00876C95" w:rsidP="00876C95">
      <w:pPr>
        <w:rPr>
          <w:sz w:val="18"/>
        </w:rPr>
      </w:pPr>
      <w:r w:rsidRPr="00876C95">
        <w:rPr>
          <w:sz w:val="18"/>
        </w:rPr>
        <w:t>The result is:</w:t>
      </w:r>
    </w:p>
    <w:p w14:paraId="5D30A7CB" w14:textId="77777777" w:rsidR="00876C95" w:rsidRPr="00876C95" w:rsidRDefault="00876C95" w:rsidP="00876C95">
      <w:pPr>
        <w:rPr>
          <w:sz w:val="18"/>
        </w:rPr>
      </w:pPr>
      <w:r w:rsidRPr="00876C95">
        <w:rPr>
          <w:sz w:val="18"/>
        </w:rPr>
        <w:t>The shortest path from (16, 21) to (7, 18) is -378281.</w:t>
      </w:r>
    </w:p>
    <w:p w14:paraId="2EA1EF9D" w14:textId="77777777" w:rsidR="00876C95" w:rsidRPr="00876C95" w:rsidRDefault="00876C95" w:rsidP="00876C95">
      <w:pPr>
        <w:rPr>
          <w:sz w:val="18"/>
        </w:rPr>
      </w:pPr>
      <w:r w:rsidRPr="00876C95">
        <w:rPr>
          <w:sz w:val="18"/>
        </w:rPr>
        <w:t>Path:</w:t>
      </w:r>
    </w:p>
    <w:p w14:paraId="15721DD9" w14:textId="77777777" w:rsidR="00876C95" w:rsidRPr="00876C95" w:rsidRDefault="00876C95" w:rsidP="00876C95">
      <w:pPr>
        <w:rPr>
          <w:sz w:val="18"/>
        </w:rPr>
      </w:pPr>
      <w:r w:rsidRPr="00876C95">
        <w:rPr>
          <w:sz w:val="18"/>
        </w:rPr>
        <w:t>Running time: 869</w:t>
      </w:r>
    </w:p>
    <w:p w14:paraId="55EFD011"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6C0E0BE4" w14:textId="77777777" w:rsidR="00876C95" w:rsidRPr="00876C95" w:rsidRDefault="00876C95" w:rsidP="00876C95">
      <w:pPr>
        <w:rPr>
          <w:sz w:val="18"/>
        </w:rPr>
      </w:pPr>
      <w:r w:rsidRPr="00876C95">
        <w:rPr>
          <w:sz w:val="18"/>
        </w:rPr>
        <w:t>Please enter the size of the grid: 22 22</w:t>
      </w:r>
    </w:p>
    <w:p w14:paraId="71EB235C" w14:textId="77777777" w:rsidR="00876C95" w:rsidRPr="00876C95" w:rsidRDefault="00876C95" w:rsidP="00876C95">
      <w:pPr>
        <w:rPr>
          <w:sz w:val="18"/>
        </w:rPr>
      </w:pPr>
      <w:r w:rsidRPr="00876C95">
        <w:rPr>
          <w:sz w:val="18"/>
        </w:rPr>
        <w:t>Generating start point and end point....</w:t>
      </w:r>
    </w:p>
    <w:p w14:paraId="64B8723C" w14:textId="77777777" w:rsidR="00876C95" w:rsidRPr="00876C95" w:rsidRDefault="00876C95" w:rsidP="00876C95">
      <w:pPr>
        <w:rPr>
          <w:sz w:val="18"/>
        </w:rPr>
      </w:pPr>
      <w:r w:rsidRPr="00876C95">
        <w:rPr>
          <w:sz w:val="18"/>
        </w:rPr>
        <w:t>Generating the grid...</w:t>
      </w:r>
    </w:p>
    <w:p w14:paraId="130364B5" w14:textId="77777777" w:rsidR="00876C95" w:rsidRPr="00876C95" w:rsidRDefault="00876C95" w:rsidP="00876C95">
      <w:pPr>
        <w:rPr>
          <w:sz w:val="18"/>
        </w:rPr>
      </w:pPr>
      <w:r w:rsidRPr="00876C95">
        <w:rPr>
          <w:sz w:val="18"/>
        </w:rPr>
        <w:t>Running program with BINARY heap...</w:t>
      </w:r>
    </w:p>
    <w:p w14:paraId="043B1F5E" w14:textId="77777777" w:rsidR="00876C95" w:rsidRPr="00876C95" w:rsidRDefault="00876C95" w:rsidP="00876C95">
      <w:pPr>
        <w:rPr>
          <w:sz w:val="18"/>
        </w:rPr>
      </w:pPr>
      <w:r w:rsidRPr="00876C95">
        <w:rPr>
          <w:sz w:val="18"/>
        </w:rPr>
        <w:t>The result is:</w:t>
      </w:r>
    </w:p>
    <w:p w14:paraId="6B2F01AF" w14:textId="77777777" w:rsidR="00876C95" w:rsidRPr="00876C95" w:rsidRDefault="00876C95" w:rsidP="00876C95">
      <w:pPr>
        <w:rPr>
          <w:sz w:val="18"/>
        </w:rPr>
      </w:pPr>
      <w:r w:rsidRPr="00876C95">
        <w:rPr>
          <w:sz w:val="18"/>
        </w:rPr>
        <w:t>The shortest path from (5, 8) to (13, 19) is -105835.</w:t>
      </w:r>
    </w:p>
    <w:p w14:paraId="05607AAF" w14:textId="77777777" w:rsidR="00876C95" w:rsidRPr="00876C95" w:rsidRDefault="00876C95" w:rsidP="00876C95">
      <w:pPr>
        <w:rPr>
          <w:sz w:val="18"/>
        </w:rPr>
      </w:pPr>
      <w:r w:rsidRPr="00876C95">
        <w:rPr>
          <w:sz w:val="18"/>
        </w:rPr>
        <w:t>Path:</w:t>
      </w:r>
    </w:p>
    <w:p w14:paraId="614F3276" w14:textId="77777777" w:rsidR="00876C95" w:rsidRPr="00876C95" w:rsidRDefault="00876C95" w:rsidP="00876C95">
      <w:pPr>
        <w:rPr>
          <w:sz w:val="18"/>
        </w:rPr>
      </w:pPr>
      <w:r w:rsidRPr="00876C95">
        <w:rPr>
          <w:sz w:val="18"/>
        </w:rPr>
        <w:t>Running time: 397</w:t>
      </w:r>
    </w:p>
    <w:p w14:paraId="364FBD1F" w14:textId="77777777" w:rsidR="00876C95" w:rsidRPr="00876C95" w:rsidRDefault="00876C95" w:rsidP="00876C95">
      <w:pPr>
        <w:rPr>
          <w:sz w:val="18"/>
        </w:rPr>
      </w:pPr>
      <w:r w:rsidRPr="00876C95">
        <w:rPr>
          <w:sz w:val="18"/>
        </w:rPr>
        <w:t>Running program with UNSORTED heap...</w:t>
      </w:r>
    </w:p>
    <w:p w14:paraId="2C172973" w14:textId="77777777" w:rsidR="00876C95" w:rsidRPr="00876C95" w:rsidRDefault="00876C95" w:rsidP="00876C95">
      <w:pPr>
        <w:rPr>
          <w:sz w:val="18"/>
        </w:rPr>
      </w:pPr>
      <w:r w:rsidRPr="00876C95">
        <w:rPr>
          <w:sz w:val="18"/>
        </w:rPr>
        <w:t>The result is:</w:t>
      </w:r>
    </w:p>
    <w:p w14:paraId="0F9DFCCB" w14:textId="77777777" w:rsidR="00876C95" w:rsidRPr="00876C95" w:rsidRDefault="00876C95" w:rsidP="00876C95">
      <w:pPr>
        <w:rPr>
          <w:sz w:val="18"/>
        </w:rPr>
      </w:pPr>
      <w:r w:rsidRPr="00876C95">
        <w:rPr>
          <w:sz w:val="18"/>
        </w:rPr>
        <w:t>The shortest path from (5, 8) to (13, 19) is -105835.</w:t>
      </w:r>
    </w:p>
    <w:p w14:paraId="3AF7AD52" w14:textId="77777777" w:rsidR="00876C95" w:rsidRPr="00876C95" w:rsidRDefault="00876C95" w:rsidP="00876C95">
      <w:pPr>
        <w:rPr>
          <w:sz w:val="18"/>
        </w:rPr>
      </w:pPr>
      <w:r w:rsidRPr="00876C95">
        <w:rPr>
          <w:sz w:val="18"/>
        </w:rPr>
        <w:t>Path:</w:t>
      </w:r>
    </w:p>
    <w:p w14:paraId="4AC0F7C2" w14:textId="77777777" w:rsidR="00876C95" w:rsidRPr="00876C95" w:rsidRDefault="00876C95" w:rsidP="00876C95">
      <w:pPr>
        <w:rPr>
          <w:sz w:val="18"/>
        </w:rPr>
      </w:pPr>
      <w:r w:rsidRPr="00876C95">
        <w:rPr>
          <w:sz w:val="18"/>
        </w:rPr>
        <w:t>Running time: 394</w:t>
      </w:r>
    </w:p>
    <w:p w14:paraId="67EDA690"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231BE165" w14:textId="77777777" w:rsidR="00876C95" w:rsidRPr="00876C95" w:rsidRDefault="00876C95" w:rsidP="00876C95">
      <w:pPr>
        <w:rPr>
          <w:sz w:val="18"/>
        </w:rPr>
      </w:pPr>
      <w:r w:rsidRPr="00876C95">
        <w:rPr>
          <w:sz w:val="18"/>
        </w:rPr>
        <w:t>Please enter the size of the grid: 22 22</w:t>
      </w:r>
    </w:p>
    <w:p w14:paraId="7FA29590" w14:textId="77777777" w:rsidR="00876C95" w:rsidRPr="00876C95" w:rsidRDefault="00876C95" w:rsidP="00876C95">
      <w:pPr>
        <w:rPr>
          <w:sz w:val="18"/>
        </w:rPr>
      </w:pPr>
      <w:r w:rsidRPr="00876C95">
        <w:rPr>
          <w:sz w:val="18"/>
        </w:rPr>
        <w:t>Generating start point and end point....</w:t>
      </w:r>
    </w:p>
    <w:p w14:paraId="1B50A628" w14:textId="77777777" w:rsidR="00876C95" w:rsidRPr="00876C95" w:rsidRDefault="00876C95" w:rsidP="00876C95">
      <w:pPr>
        <w:rPr>
          <w:sz w:val="18"/>
        </w:rPr>
      </w:pPr>
      <w:r w:rsidRPr="00876C95">
        <w:rPr>
          <w:sz w:val="18"/>
        </w:rPr>
        <w:t>Generating the grid...</w:t>
      </w:r>
    </w:p>
    <w:p w14:paraId="0003154A" w14:textId="77777777" w:rsidR="00876C95" w:rsidRPr="00876C95" w:rsidRDefault="00876C95" w:rsidP="00876C95">
      <w:pPr>
        <w:rPr>
          <w:sz w:val="18"/>
        </w:rPr>
      </w:pPr>
      <w:r w:rsidRPr="00876C95">
        <w:rPr>
          <w:sz w:val="18"/>
        </w:rPr>
        <w:t>Running program with BINARY heap...</w:t>
      </w:r>
    </w:p>
    <w:p w14:paraId="115479AC" w14:textId="77777777" w:rsidR="00876C95" w:rsidRPr="00876C95" w:rsidRDefault="00876C95" w:rsidP="00876C95">
      <w:pPr>
        <w:rPr>
          <w:sz w:val="18"/>
        </w:rPr>
      </w:pPr>
      <w:r w:rsidRPr="00876C95">
        <w:rPr>
          <w:sz w:val="18"/>
        </w:rPr>
        <w:t>The result is:</w:t>
      </w:r>
    </w:p>
    <w:p w14:paraId="70CC8164" w14:textId="77777777" w:rsidR="00876C95" w:rsidRPr="00876C95" w:rsidRDefault="00876C95" w:rsidP="00876C95">
      <w:pPr>
        <w:rPr>
          <w:sz w:val="18"/>
        </w:rPr>
      </w:pPr>
      <w:r w:rsidRPr="00876C95">
        <w:rPr>
          <w:sz w:val="18"/>
        </w:rPr>
        <w:t>The shortest path from (15, 18) to (14, 10) is -352255.</w:t>
      </w:r>
    </w:p>
    <w:p w14:paraId="708CD30C" w14:textId="77777777" w:rsidR="00876C95" w:rsidRPr="00876C95" w:rsidRDefault="00876C95" w:rsidP="00876C95">
      <w:pPr>
        <w:rPr>
          <w:sz w:val="18"/>
        </w:rPr>
      </w:pPr>
      <w:r w:rsidRPr="00876C95">
        <w:rPr>
          <w:sz w:val="18"/>
        </w:rPr>
        <w:t>Path:</w:t>
      </w:r>
    </w:p>
    <w:p w14:paraId="65896360" w14:textId="77777777" w:rsidR="00876C95" w:rsidRPr="00876C95" w:rsidRDefault="00876C95" w:rsidP="00876C95">
      <w:pPr>
        <w:rPr>
          <w:sz w:val="18"/>
        </w:rPr>
      </w:pPr>
      <w:r w:rsidRPr="00876C95">
        <w:rPr>
          <w:sz w:val="18"/>
        </w:rPr>
        <w:t>Running time: 656</w:t>
      </w:r>
    </w:p>
    <w:p w14:paraId="62B648FE" w14:textId="77777777" w:rsidR="00876C95" w:rsidRPr="00876C95" w:rsidRDefault="00876C95" w:rsidP="00876C95">
      <w:pPr>
        <w:rPr>
          <w:sz w:val="18"/>
        </w:rPr>
      </w:pPr>
      <w:r w:rsidRPr="00876C95">
        <w:rPr>
          <w:sz w:val="18"/>
        </w:rPr>
        <w:t>Running program with UNSORTED heap...</w:t>
      </w:r>
    </w:p>
    <w:p w14:paraId="061B206D" w14:textId="77777777" w:rsidR="00876C95" w:rsidRPr="00876C95" w:rsidRDefault="00876C95" w:rsidP="00876C95">
      <w:pPr>
        <w:rPr>
          <w:sz w:val="18"/>
        </w:rPr>
      </w:pPr>
      <w:r w:rsidRPr="00876C95">
        <w:rPr>
          <w:sz w:val="18"/>
        </w:rPr>
        <w:t>The result is:</w:t>
      </w:r>
    </w:p>
    <w:p w14:paraId="59B7BB81" w14:textId="77777777" w:rsidR="00876C95" w:rsidRPr="00876C95" w:rsidRDefault="00876C95" w:rsidP="00876C95">
      <w:pPr>
        <w:rPr>
          <w:sz w:val="18"/>
        </w:rPr>
      </w:pPr>
      <w:r w:rsidRPr="00876C95">
        <w:rPr>
          <w:sz w:val="18"/>
        </w:rPr>
        <w:t>The shortest path from (15, 18) to (14, 10) is -352255.</w:t>
      </w:r>
    </w:p>
    <w:p w14:paraId="78A12FC2" w14:textId="77777777" w:rsidR="00876C95" w:rsidRPr="00876C95" w:rsidRDefault="00876C95" w:rsidP="00876C95">
      <w:pPr>
        <w:rPr>
          <w:sz w:val="18"/>
        </w:rPr>
      </w:pPr>
      <w:r w:rsidRPr="00876C95">
        <w:rPr>
          <w:sz w:val="18"/>
        </w:rPr>
        <w:t>Path:</w:t>
      </w:r>
    </w:p>
    <w:p w14:paraId="5AB214E5" w14:textId="77777777" w:rsidR="00876C95" w:rsidRPr="00876C95" w:rsidRDefault="00876C95" w:rsidP="00876C95">
      <w:pPr>
        <w:rPr>
          <w:sz w:val="18"/>
        </w:rPr>
      </w:pPr>
      <w:r w:rsidRPr="00876C95">
        <w:rPr>
          <w:sz w:val="18"/>
        </w:rPr>
        <w:t>Running time: 1555</w:t>
      </w:r>
    </w:p>
    <w:p w14:paraId="7CD872EC"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16BDD0DB" w14:textId="77777777" w:rsidR="00876C95" w:rsidRPr="00876C95" w:rsidRDefault="00876C95" w:rsidP="00876C95">
      <w:pPr>
        <w:rPr>
          <w:sz w:val="18"/>
        </w:rPr>
      </w:pPr>
      <w:r w:rsidRPr="00876C95">
        <w:rPr>
          <w:sz w:val="18"/>
        </w:rPr>
        <w:t>Please enter the size of the grid: 22 22</w:t>
      </w:r>
    </w:p>
    <w:p w14:paraId="0B02249F" w14:textId="77777777" w:rsidR="00876C95" w:rsidRPr="00876C95" w:rsidRDefault="00876C95" w:rsidP="00876C95">
      <w:pPr>
        <w:rPr>
          <w:sz w:val="18"/>
        </w:rPr>
      </w:pPr>
      <w:r w:rsidRPr="00876C95">
        <w:rPr>
          <w:sz w:val="18"/>
        </w:rPr>
        <w:t>Generating start point and end point....</w:t>
      </w:r>
    </w:p>
    <w:p w14:paraId="6C43B10A" w14:textId="77777777" w:rsidR="00876C95" w:rsidRPr="00876C95" w:rsidRDefault="00876C95" w:rsidP="00876C95">
      <w:pPr>
        <w:rPr>
          <w:sz w:val="18"/>
        </w:rPr>
      </w:pPr>
      <w:r w:rsidRPr="00876C95">
        <w:rPr>
          <w:sz w:val="18"/>
        </w:rPr>
        <w:t>Generating the grid...</w:t>
      </w:r>
    </w:p>
    <w:p w14:paraId="7BEBBF32" w14:textId="77777777" w:rsidR="00876C95" w:rsidRPr="00876C95" w:rsidRDefault="00876C95" w:rsidP="00876C95">
      <w:pPr>
        <w:rPr>
          <w:sz w:val="18"/>
        </w:rPr>
      </w:pPr>
      <w:r w:rsidRPr="00876C95">
        <w:rPr>
          <w:sz w:val="18"/>
        </w:rPr>
        <w:t>Running program with BINARY heap...</w:t>
      </w:r>
    </w:p>
    <w:p w14:paraId="1E12D707" w14:textId="77777777" w:rsidR="00876C95" w:rsidRPr="00876C95" w:rsidRDefault="00876C95" w:rsidP="00876C95">
      <w:pPr>
        <w:rPr>
          <w:sz w:val="18"/>
        </w:rPr>
      </w:pPr>
      <w:r w:rsidRPr="00876C95">
        <w:rPr>
          <w:sz w:val="18"/>
        </w:rPr>
        <w:t>The result is:</w:t>
      </w:r>
    </w:p>
    <w:p w14:paraId="53CFF6BE" w14:textId="77777777" w:rsidR="00876C95" w:rsidRPr="00876C95" w:rsidRDefault="00876C95" w:rsidP="00876C95">
      <w:pPr>
        <w:rPr>
          <w:sz w:val="18"/>
        </w:rPr>
      </w:pPr>
      <w:r w:rsidRPr="00876C95">
        <w:rPr>
          <w:sz w:val="18"/>
        </w:rPr>
        <w:t>The shortest path from (3, 7) to (9, 12) is -139129.</w:t>
      </w:r>
    </w:p>
    <w:p w14:paraId="6C39B0A3" w14:textId="77777777" w:rsidR="00876C95" w:rsidRPr="00876C95" w:rsidRDefault="00876C95" w:rsidP="00876C95">
      <w:pPr>
        <w:rPr>
          <w:sz w:val="18"/>
        </w:rPr>
      </w:pPr>
      <w:r w:rsidRPr="00876C95">
        <w:rPr>
          <w:sz w:val="18"/>
        </w:rPr>
        <w:t>Path:</w:t>
      </w:r>
    </w:p>
    <w:p w14:paraId="7C3A4057" w14:textId="77777777" w:rsidR="00876C95" w:rsidRPr="00876C95" w:rsidRDefault="00876C95" w:rsidP="00876C95">
      <w:pPr>
        <w:rPr>
          <w:sz w:val="18"/>
        </w:rPr>
      </w:pPr>
      <w:r w:rsidRPr="00876C95">
        <w:rPr>
          <w:sz w:val="18"/>
        </w:rPr>
        <w:t>Running time: 408</w:t>
      </w:r>
    </w:p>
    <w:p w14:paraId="61C355CB" w14:textId="77777777" w:rsidR="00876C95" w:rsidRPr="00876C95" w:rsidRDefault="00876C95" w:rsidP="00876C95">
      <w:pPr>
        <w:rPr>
          <w:sz w:val="18"/>
        </w:rPr>
      </w:pPr>
      <w:r w:rsidRPr="00876C95">
        <w:rPr>
          <w:sz w:val="18"/>
        </w:rPr>
        <w:t>Running program with UNSORTED heap...</w:t>
      </w:r>
    </w:p>
    <w:p w14:paraId="1DBF4742" w14:textId="77777777" w:rsidR="00876C95" w:rsidRPr="00876C95" w:rsidRDefault="00876C95" w:rsidP="00876C95">
      <w:pPr>
        <w:rPr>
          <w:sz w:val="18"/>
        </w:rPr>
      </w:pPr>
      <w:r w:rsidRPr="00876C95">
        <w:rPr>
          <w:sz w:val="18"/>
        </w:rPr>
        <w:t>The result is:</w:t>
      </w:r>
    </w:p>
    <w:p w14:paraId="4E1D61C7" w14:textId="77777777" w:rsidR="00876C95" w:rsidRPr="00876C95" w:rsidRDefault="00876C95" w:rsidP="00876C95">
      <w:pPr>
        <w:rPr>
          <w:sz w:val="18"/>
        </w:rPr>
      </w:pPr>
      <w:r w:rsidRPr="00876C95">
        <w:rPr>
          <w:sz w:val="18"/>
        </w:rPr>
        <w:t>The shortest path from (3, 7) to (9, 12) is -139129.</w:t>
      </w:r>
    </w:p>
    <w:p w14:paraId="583CEEFA" w14:textId="77777777" w:rsidR="00876C95" w:rsidRPr="00876C95" w:rsidRDefault="00876C95" w:rsidP="00876C95">
      <w:pPr>
        <w:rPr>
          <w:sz w:val="18"/>
        </w:rPr>
      </w:pPr>
      <w:r w:rsidRPr="00876C95">
        <w:rPr>
          <w:sz w:val="18"/>
        </w:rPr>
        <w:t>Path:</w:t>
      </w:r>
    </w:p>
    <w:p w14:paraId="34A8C4F0" w14:textId="77777777" w:rsidR="00876C95" w:rsidRPr="00876C95" w:rsidRDefault="00876C95" w:rsidP="00876C95">
      <w:pPr>
        <w:rPr>
          <w:sz w:val="18"/>
        </w:rPr>
      </w:pPr>
      <w:r w:rsidRPr="00876C95">
        <w:rPr>
          <w:sz w:val="18"/>
        </w:rPr>
        <w:t>Running time: 417</w:t>
      </w:r>
    </w:p>
    <w:p w14:paraId="4997F60A"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65C6C914" w14:textId="77777777" w:rsidR="00876C95" w:rsidRPr="00876C95" w:rsidRDefault="00876C95" w:rsidP="00876C95">
      <w:pPr>
        <w:rPr>
          <w:sz w:val="18"/>
        </w:rPr>
      </w:pPr>
      <w:r w:rsidRPr="00876C95">
        <w:rPr>
          <w:sz w:val="18"/>
        </w:rPr>
        <w:t>Please enter the size of the grid: 22 22</w:t>
      </w:r>
    </w:p>
    <w:p w14:paraId="161CF03D" w14:textId="77777777" w:rsidR="00876C95" w:rsidRPr="00876C95" w:rsidRDefault="00876C95" w:rsidP="00876C95">
      <w:pPr>
        <w:rPr>
          <w:sz w:val="18"/>
        </w:rPr>
      </w:pPr>
      <w:r w:rsidRPr="00876C95">
        <w:rPr>
          <w:sz w:val="18"/>
        </w:rPr>
        <w:t>Generating start point and end point....</w:t>
      </w:r>
    </w:p>
    <w:p w14:paraId="6F39242E" w14:textId="77777777" w:rsidR="00876C95" w:rsidRPr="00876C95" w:rsidRDefault="00876C95" w:rsidP="00876C95">
      <w:pPr>
        <w:rPr>
          <w:sz w:val="18"/>
        </w:rPr>
      </w:pPr>
      <w:r w:rsidRPr="00876C95">
        <w:rPr>
          <w:sz w:val="18"/>
        </w:rPr>
        <w:t>Generating the grid...</w:t>
      </w:r>
    </w:p>
    <w:p w14:paraId="7E2DF89C" w14:textId="77777777" w:rsidR="00876C95" w:rsidRPr="00876C95" w:rsidRDefault="00876C95" w:rsidP="00876C95">
      <w:pPr>
        <w:rPr>
          <w:sz w:val="18"/>
        </w:rPr>
      </w:pPr>
      <w:r w:rsidRPr="00876C95">
        <w:rPr>
          <w:sz w:val="18"/>
        </w:rPr>
        <w:t>Running program with BINARY heap...</w:t>
      </w:r>
    </w:p>
    <w:p w14:paraId="44A77B46" w14:textId="77777777" w:rsidR="00876C95" w:rsidRPr="00876C95" w:rsidRDefault="00876C95" w:rsidP="00876C95">
      <w:pPr>
        <w:rPr>
          <w:sz w:val="18"/>
        </w:rPr>
      </w:pPr>
      <w:r w:rsidRPr="00876C95">
        <w:rPr>
          <w:sz w:val="18"/>
        </w:rPr>
        <w:t>The result is:</w:t>
      </w:r>
    </w:p>
    <w:p w14:paraId="6830F6FB" w14:textId="77777777" w:rsidR="00876C95" w:rsidRPr="00876C95" w:rsidRDefault="00876C95" w:rsidP="00876C95">
      <w:pPr>
        <w:rPr>
          <w:sz w:val="18"/>
        </w:rPr>
      </w:pPr>
      <w:r w:rsidRPr="00876C95">
        <w:rPr>
          <w:sz w:val="18"/>
        </w:rPr>
        <w:t>The shortest path from (21, 8) to (15, 7) is -404031.</w:t>
      </w:r>
    </w:p>
    <w:p w14:paraId="397FF11F" w14:textId="77777777" w:rsidR="00876C95" w:rsidRPr="00876C95" w:rsidRDefault="00876C95" w:rsidP="00876C95">
      <w:pPr>
        <w:rPr>
          <w:sz w:val="18"/>
        </w:rPr>
      </w:pPr>
      <w:r w:rsidRPr="00876C95">
        <w:rPr>
          <w:sz w:val="18"/>
        </w:rPr>
        <w:t>Path:</w:t>
      </w:r>
    </w:p>
    <w:p w14:paraId="7C52085A" w14:textId="77777777" w:rsidR="00876C95" w:rsidRPr="00876C95" w:rsidRDefault="00876C95" w:rsidP="00876C95">
      <w:pPr>
        <w:rPr>
          <w:sz w:val="18"/>
        </w:rPr>
      </w:pPr>
      <w:r w:rsidRPr="00876C95">
        <w:rPr>
          <w:sz w:val="18"/>
        </w:rPr>
        <w:t>Running time: 500</w:t>
      </w:r>
    </w:p>
    <w:p w14:paraId="72175995" w14:textId="77777777" w:rsidR="00876C95" w:rsidRPr="00876C95" w:rsidRDefault="00876C95" w:rsidP="00876C95">
      <w:pPr>
        <w:rPr>
          <w:sz w:val="18"/>
        </w:rPr>
      </w:pPr>
      <w:r w:rsidRPr="00876C95">
        <w:rPr>
          <w:sz w:val="18"/>
        </w:rPr>
        <w:t>Running program with UNSORTED heap...</w:t>
      </w:r>
    </w:p>
    <w:p w14:paraId="04D490C2" w14:textId="77777777" w:rsidR="00876C95" w:rsidRPr="00876C95" w:rsidRDefault="00876C95" w:rsidP="00876C95">
      <w:pPr>
        <w:rPr>
          <w:sz w:val="18"/>
        </w:rPr>
      </w:pPr>
      <w:r w:rsidRPr="00876C95">
        <w:rPr>
          <w:sz w:val="18"/>
        </w:rPr>
        <w:t>The result is:</w:t>
      </w:r>
    </w:p>
    <w:p w14:paraId="69C21E0B" w14:textId="77777777" w:rsidR="00876C95" w:rsidRPr="00876C95" w:rsidRDefault="00876C95" w:rsidP="00876C95">
      <w:pPr>
        <w:rPr>
          <w:sz w:val="18"/>
        </w:rPr>
      </w:pPr>
      <w:r w:rsidRPr="00876C95">
        <w:rPr>
          <w:sz w:val="18"/>
        </w:rPr>
        <w:t>The shortest path from (21, 8) to (15, 7) is -404031.</w:t>
      </w:r>
    </w:p>
    <w:p w14:paraId="57077558" w14:textId="77777777" w:rsidR="00876C95" w:rsidRPr="00876C95" w:rsidRDefault="00876C95" w:rsidP="00876C95">
      <w:pPr>
        <w:rPr>
          <w:sz w:val="18"/>
        </w:rPr>
      </w:pPr>
      <w:r w:rsidRPr="00876C95">
        <w:rPr>
          <w:sz w:val="18"/>
        </w:rPr>
        <w:t>Path:</w:t>
      </w:r>
    </w:p>
    <w:p w14:paraId="542D99A5" w14:textId="77777777" w:rsidR="00876C95" w:rsidRPr="00876C95" w:rsidRDefault="00876C95" w:rsidP="00876C95">
      <w:pPr>
        <w:rPr>
          <w:sz w:val="18"/>
        </w:rPr>
      </w:pPr>
      <w:r w:rsidRPr="00876C95">
        <w:rPr>
          <w:sz w:val="18"/>
        </w:rPr>
        <w:t>Running time: 706</w:t>
      </w:r>
    </w:p>
    <w:p w14:paraId="746C1F43"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72F842C0" w14:textId="77777777" w:rsidR="00876C95" w:rsidRPr="00876C95" w:rsidRDefault="00876C95" w:rsidP="00876C95">
      <w:pPr>
        <w:rPr>
          <w:sz w:val="18"/>
        </w:rPr>
      </w:pPr>
      <w:r w:rsidRPr="00876C95">
        <w:rPr>
          <w:sz w:val="18"/>
        </w:rPr>
        <w:t>Please enter the size of the grid: 26 26</w:t>
      </w:r>
    </w:p>
    <w:p w14:paraId="3925B1DE" w14:textId="77777777" w:rsidR="00876C95" w:rsidRPr="00876C95" w:rsidRDefault="00876C95" w:rsidP="00876C95">
      <w:pPr>
        <w:rPr>
          <w:sz w:val="18"/>
        </w:rPr>
      </w:pPr>
      <w:r w:rsidRPr="00876C95">
        <w:rPr>
          <w:sz w:val="18"/>
        </w:rPr>
        <w:t>Generating start point and end point....</w:t>
      </w:r>
    </w:p>
    <w:p w14:paraId="76255DB3" w14:textId="77777777" w:rsidR="00876C95" w:rsidRPr="00876C95" w:rsidRDefault="00876C95" w:rsidP="00876C95">
      <w:pPr>
        <w:rPr>
          <w:sz w:val="18"/>
        </w:rPr>
      </w:pPr>
      <w:r w:rsidRPr="00876C95">
        <w:rPr>
          <w:sz w:val="18"/>
        </w:rPr>
        <w:t>Generating the grid...</w:t>
      </w:r>
    </w:p>
    <w:p w14:paraId="128883E2" w14:textId="77777777" w:rsidR="00876C95" w:rsidRPr="00876C95" w:rsidRDefault="00876C95" w:rsidP="00876C95">
      <w:pPr>
        <w:rPr>
          <w:sz w:val="18"/>
        </w:rPr>
      </w:pPr>
      <w:r w:rsidRPr="00876C95">
        <w:rPr>
          <w:sz w:val="18"/>
        </w:rPr>
        <w:t>Running program with BINARY heap...</w:t>
      </w:r>
    </w:p>
    <w:p w14:paraId="1A381F4A" w14:textId="77777777" w:rsidR="00876C95" w:rsidRPr="00876C95" w:rsidRDefault="00876C95" w:rsidP="00876C95">
      <w:pPr>
        <w:rPr>
          <w:sz w:val="18"/>
        </w:rPr>
      </w:pPr>
      <w:r w:rsidRPr="00876C95">
        <w:rPr>
          <w:sz w:val="18"/>
        </w:rPr>
        <w:t>The result is:</w:t>
      </w:r>
    </w:p>
    <w:p w14:paraId="76151779" w14:textId="77777777" w:rsidR="00876C95" w:rsidRPr="00876C95" w:rsidRDefault="00876C95" w:rsidP="00876C95">
      <w:pPr>
        <w:rPr>
          <w:sz w:val="18"/>
        </w:rPr>
      </w:pPr>
      <w:r w:rsidRPr="00876C95">
        <w:rPr>
          <w:sz w:val="18"/>
        </w:rPr>
        <w:t>The shortest path from (14, 23) to (1, 10) is -237259.</w:t>
      </w:r>
    </w:p>
    <w:p w14:paraId="223262A3" w14:textId="77777777" w:rsidR="00876C95" w:rsidRPr="00876C95" w:rsidRDefault="00876C95" w:rsidP="00876C95">
      <w:pPr>
        <w:rPr>
          <w:sz w:val="18"/>
        </w:rPr>
      </w:pPr>
      <w:r w:rsidRPr="00876C95">
        <w:rPr>
          <w:sz w:val="18"/>
        </w:rPr>
        <w:t>Path:</w:t>
      </w:r>
    </w:p>
    <w:p w14:paraId="01FECD6D" w14:textId="77777777" w:rsidR="00876C95" w:rsidRPr="00876C95" w:rsidRDefault="00876C95" w:rsidP="00876C95">
      <w:pPr>
        <w:rPr>
          <w:sz w:val="18"/>
        </w:rPr>
      </w:pPr>
      <w:r w:rsidRPr="00876C95">
        <w:rPr>
          <w:sz w:val="18"/>
        </w:rPr>
        <w:t>Running time: 593</w:t>
      </w:r>
    </w:p>
    <w:p w14:paraId="271B89A5" w14:textId="77777777" w:rsidR="00876C95" w:rsidRPr="00876C95" w:rsidRDefault="00876C95" w:rsidP="00876C95">
      <w:pPr>
        <w:rPr>
          <w:sz w:val="18"/>
        </w:rPr>
      </w:pPr>
      <w:r w:rsidRPr="00876C95">
        <w:rPr>
          <w:sz w:val="18"/>
        </w:rPr>
        <w:t>Running program with UNSORTED heap...</w:t>
      </w:r>
    </w:p>
    <w:p w14:paraId="667C3783" w14:textId="77777777" w:rsidR="00876C95" w:rsidRPr="00876C95" w:rsidRDefault="00876C95" w:rsidP="00876C95">
      <w:pPr>
        <w:rPr>
          <w:sz w:val="18"/>
        </w:rPr>
      </w:pPr>
      <w:r w:rsidRPr="00876C95">
        <w:rPr>
          <w:sz w:val="18"/>
        </w:rPr>
        <w:t>The result is:</w:t>
      </w:r>
    </w:p>
    <w:p w14:paraId="466A92C0" w14:textId="77777777" w:rsidR="00876C95" w:rsidRPr="00876C95" w:rsidRDefault="00876C95" w:rsidP="00876C95">
      <w:pPr>
        <w:rPr>
          <w:sz w:val="18"/>
        </w:rPr>
      </w:pPr>
      <w:r w:rsidRPr="00876C95">
        <w:rPr>
          <w:sz w:val="18"/>
        </w:rPr>
        <w:t>The shortest path from (14, 23) to (1, 10) is -237259.</w:t>
      </w:r>
    </w:p>
    <w:p w14:paraId="018CBAC0" w14:textId="77777777" w:rsidR="00876C95" w:rsidRPr="00876C95" w:rsidRDefault="00876C95" w:rsidP="00876C95">
      <w:pPr>
        <w:rPr>
          <w:sz w:val="18"/>
        </w:rPr>
      </w:pPr>
      <w:r w:rsidRPr="00876C95">
        <w:rPr>
          <w:sz w:val="18"/>
        </w:rPr>
        <w:t>Path:</w:t>
      </w:r>
    </w:p>
    <w:p w14:paraId="0EE519EA" w14:textId="77777777" w:rsidR="00876C95" w:rsidRPr="00876C95" w:rsidRDefault="00876C95" w:rsidP="00876C95">
      <w:pPr>
        <w:rPr>
          <w:sz w:val="18"/>
        </w:rPr>
      </w:pPr>
      <w:r w:rsidRPr="00876C95">
        <w:rPr>
          <w:sz w:val="18"/>
        </w:rPr>
        <w:t>Running time: 971</w:t>
      </w:r>
    </w:p>
    <w:p w14:paraId="061FE866"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11234D7D" w14:textId="77777777" w:rsidR="00876C95" w:rsidRPr="00876C95" w:rsidRDefault="00876C95" w:rsidP="00876C95">
      <w:pPr>
        <w:rPr>
          <w:sz w:val="18"/>
        </w:rPr>
      </w:pPr>
      <w:r w:rsidRPr="00876C95">
        <w:rPr>
          <w:sz w:val="18"/>
        </w:rPr>
        <w:t>Please enter the size of the grid: 26 26</w:t>
      </w:r>
    </w:p>
    <w:p w14:paraId="126067A0" w14:textId="77777777" w:rsidR="00876C95" w:rsidRPr="00876C95" w:rsidRDefault="00876C95" w:rsidP="00876C95">
      <w:pPr>
        <w:rPr>
          <w:sz w:val="18"/>
        </w:rPr>
      </w:pPr>
      <w:r w:rsidRPr="00876C95">
        <w:rPr>
          <w:sz w:val="18"/>
        </w:rPr>
        <w:t>Generating start point and end point....</w:t>
      </w:r>
    </w:p>
    <w:p w14:paraId="17743198" w14:textId="77777777" w:rsidR="00876C95" w:rsidRPr="00876C95" w:rsidRDefault="00876C95" w:rsidP="00876C95">
      <w:pPr>
        <w:rPr>
          <w:sz w:val="18"/>
        </w:rPr>
      </w:pPr>
      <w:r w:rsidRPr="00876C95">
        <w:rPr>
          <w:sz w:val="18"/>
        </w:rPr>
        <w:t>Generating the grid...</w:t>
      </w:r>
    </w:p>
    <w:p w14:paraId="5F9F427C" w14:textId="77777777" w:rsidR="00876C95" w:rsidRPr="00876C95" w:rsidRDefault="00876C95" w:rsidP="00876C95">
      <w:pPr>
        <w:rPr>
          <w:sz w:val="18"/>
        </w:rPr>
      </w:pPr>
      <w:r w:rsidRPr="00876C95">
        <w:rPr>
          <w:sz w:val="18"/>
        </w:rPr>
        <w:t>Running program with BINARY heap...</w:t>
      </w:r>
    </w:p>
    <w:p w14:paraId="7BC68252" w14:textId="77777777" w:rsidR="00876C95" w:rsidRPr="00876C95" w:rsidRDefault="00876C95" w:rsidP="00876C95">
      <w:pPr>
        <w:rPr>
          <w:sz w:val="18"/>
        </w:rPr>
      </w:pPr>
      <w:r w:rsidRPr="00876C95">
        <w:rPr>
          <w:sz w:val="18"/>
        </w:rPr>
        <w:t>The result is:</w:t>
      </w:r>
    </w:p>
    <w:p w14:paraId="09828246" w14:textId="77777777" w:rsidR="00876C95" w:rsidRPr="00876C95" w:rsidRDefault="00876C95" w:rsidP="00876C95">
      <w:pPr>
        <w:rPr>
          <w:sz w:val="18"/>
        </w:rPr>
      </w:pPr>
      <w:r w:rsidRPr="00876C95">
        <w:rPr>
          <w:sz w:val="18"/>
        </w:rPr>
        <w:t>The shortest path from (4, 5) to (17, 15) is -587232.</w:t>
      </w:r>
    </w:p>
    <w:p w14:paraId="6ECC5BEB" w14:textId="77777777" w:rsidR="00876C95" w:rsidRPr="00876C95" w:rsidRDefault="00876C95" w:rsidP="00876C95">
      <w:pPr>
        <w:rPr>
          <w:sz w:val="18"/>
        </w:rPr>
      </w:pPr>
      <w:r w:rsidRPr="00876C95">
        <w:rPr>
          <w:sz w:val="18"/>
        </w:rPr>
        <w:t>Path:</w:t>
      </w:r>
    </w:p>
    <w:p w14:paraId="30EF31D2" w14:textId="77777777" w:rsidR="00876C95" w:rsidRPr="00876C95" w:rsidRDefault="00876C95" w:rsidP="00876C95">
      <w:pPr>
        <w:rPr>
          <w:sz w:val="18"/>
        </w:rPr>
      </w:pPr>
      <w:r w:rsidRPr="00876C95">
        <w:rPr>
          <w:sz w:val="18"/>
        </w:rPr>
        <w:t>Running time: 758</w:t>
      </w:r>
    </w:p>
    <w:p w14:paraId="63570B0C" w14:textId="77777777" w:rsidR="00876C95" w:rsidRPr="00876C95" w:rsidRDefault="00876C95" w:rsidP="00876C95">
      <w:pPr>
        <w:rPr>
          <w:sz w:val="18"/>
        </w:rPr>
      </w:pPr>
      <w:r w:rsidRPr="00876C95">
        <w:rPr>
          <w:sz w:val="18"/>
        </w:rPr>
        <w:t>Running program with UNSORTED heap...</w:t>
      </w:r>
    </w:p>
    <w:p w14:paraId="1D4FA952" w14:textId="77777777" w:rsidR="00876C95" w:rsidRPr="00876C95" w:rsidRDefault="00876C95" w:rsidP="00876C95">
      <w:pPr>
        <w:rPr>
          <w:sz w:val="18"/>
        </w:rPr>
      </w:pPr>
      <w:r w:rsidRPr="00876C95">
        <w:rPr>
          <w:sz w:val="18"/>
        </w:rPr>
        <w:t>The result is:</w:t>
      </w:r>
    </w:p>
    <w:p w14:paraId="141F8017" w14:textId="77777777" w:rsidR="00876C95" w:rsidRPr="00876C95" w:rsidRDefault="00876C95" w:rsidP="00876C95">
      <w:pPr>
        <w:rPr>
          <w:sz w:val="18"/>
        </w:rPr>
      </w:pPr>
      <w:r w:rsidRPr="00876C95">
        <w:rPr>
          <w:sz w:val="18"/>
        </w:rPr>
        <w:t>The shortest path from (4, 5) to (17, 15) is -587232.</w:t>
      </w:r>
    </w:p>
    <w:p w14:paraId="1781A8E8" w14:textId="77777777" w:rsidR="00876C95" w:rsidRPr="00876C95" w:rsidRDefault="00876C95" w:rsidP="00876C95">
      <w:pPr>
        <w:rPr>
          <w:sz w:val="18"/>
        </w:rPr>
      </w:pPr>
      <w:r w:rsidRPr="00876C95">
        <w:rPr>
          <w:sz w:val="18"/>
        </w:rPr>
        <w:t>Path:</w:t>
      </w:r>
    </w:p>
    <w:p w14:paraId="643988BF" w14:textId="77777777" w:rsidR="00876C95" w:rsidRPr="00876C95" w:rsidRDefault="00876C95" w:rsidP="00876C95">
      <w:pPr>
        <w:rPr>
          <w:sz w:val="18"/>
        </w:rPr>
      </w:pPr>
      <w:r w:rsidRPr="00876C95">
        <w:rPr>
          <w:sz w:val="18"/>
        </w:rPr>
        <w:t>Running time: 2146</w:t>
      </w:r>
    </w:p>
    <w:p w14:paraId="0E3FF7A2"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470BB913" w14:textId="77777777" w:rsidR="00876C95" w:rsidRPr="00876C95" w:rsidRDefault="00876C95" w:rsidP="00876C95">
      <w:pPr>
        <w:rPr>
          <w:sz w:val="18"/>
        </w:rPr>
      </w:pPr>
      <w:r w:rsidRPr="00876C95">
        <w:rPr>
          <w:sz w:val="18"/>
        </w:rPr>
        <w:t>Please enter the size of the grid: 26 26</w:t>
      </w:r>
    </w:p>
    <w:p w14:paraId="27C7E2B9" w14:textId="77777777" w:rsidR="00876C95" w:rsidRPr="00876C95" w:rsidRDefault="00876C95" w:rsidP="00876C95">
      <w:pPr>
        <w:rPr>
          <w:sz w:val="18"/>
        </w:rPr>
      </w:pPr>
      <w:r w:rsidRPr="00876C95">
        <w:rPr>
          <w:sz w:val="18"/>
        </w:rPr>
        <w:t>Generating start point and end point....</w:t>
      </w:r>
    </w:p>
    <w:p w14:paraId="3A519E5C" w14:textId="77777777" w:rsidR="00876C95" w:rsidRPr="00876C95" w:rsidRDefault="00876C95" w:rsidP="00876C95">
      <w:pPr>
        <w:rPr>
          <w:sz w:val="18"/>
        </w:rPr>
      </w:pPr>
      <w:r w:rsidRPr="00876C95">
        <w:rPr>
          <w:sz w:val="18"/>
        </w:rPr>
        <w:t>Generating the grid...</w:t>
      </w:r>
    </w:p>
    <w:p w14:paraId="68351061" w14:textId="77777777" w:rsidR="00876C95" w:rsidRPr="00876C95" w:rsidRDefault="00876C95" w:rsidP="00876C95">
      <w:pPr>
        <w:rPr>
          <w:sz w:val="18"/>
        </w:rPr>
      </w:pPr>
      <w:r w:rsidRPr="00876C95">
        <w:rPr>
          <w:sz w:val="18"/>
        </w:rPr>
        <w:t>Running program with BINARY heap...</w:t>
      </w:r>
    </w:p>
    <w:p w14:paraId="56C234BA" w14:textId="77777777" w:rsidR="00876C95" w:rsidRPr="00876C95" w:rsidRDefault="00876C95" w:rsidP="00876C95">
      <w:pPr>
        <w:rPr>
          <w:sz w:val="18"/>
        </w:rPr>
      </w:pPr>
      <w:r w:rsidRPr="00876C95">
        <w:rPr>
          <w:sz w:val="18"/>
        </w:rPr>
        <w:t>The result is:</w:t>
      </w:r>
    </w:p>
    <w:p w14:paraId="736D9517" w14:textId="77777777" w:rsidR="00876C95" w:rsidRPr="00876C95" w:rsidRDefault="00876C95" w:rsidP="00876C95">
      <w:pPr>
        <w:rPr>
          <w:sz w:val="18"/>
        </w:rPr>
      </w:pPr>
      <w:r w:rsidRPr="00876C95">
        <w:rPr>
          <w:sz w:val="18"/>
        </w:rPr>
        <w:t>The shortest path from (6, 7) to (25, 24) is -546369.</w:t>
      </w:r>
    </w:p>
    <w:p w14:paraId="4DFD852C" w14:textId="77777777" w:rsidR="00876C95" w:rsidRPr="00876C95" w:rsidRDefault="00876C95" w:rsidP="00876C95">
      <w:pPr>
        <w:rPr>
          <w:sz w:val="18"/>
        </w:rPr>
      </w:pPr>
      <w:r w:rsidRPr="00876C95">
        <w:rPr>
          <w:sz w:val="18"/>
        </w:rPr>
        <w:t>Path:</w:t>
      </w:r>
    </w:p>
    <w:p w14:paraId="11EABF88" w14:textId="77777777" w:rsidR="00876C95" w:rsidRPr="00876C95" w:rsidRDefault="00876C95" w:rsidP="00876C95">
      <w:pPr>
        <w:rPr>
          <w:sz w:val="18"/>
        </w:rPr>
      </w:pPr>
      <w:r w:rsidRPr="00876C95">
        <w:rPr>
          <w:sz w:val="18"/>
        </w:rPr>
        <w:t>Running time: 845</w:t>
      </w:r>
    </w:p>
    <w:p w14:paraId="75C27003" w14:textId="77777777" w:rsidR="00876C95" w:rsidRPr="00876C95" w:rsidRDefault="00876C95" w:rsidP="00876C95">
      <w:pPr>
        <w:rPr>
          <w:sz w:val="18"/>
        </w:rPr>
      </w:pPr>
      <w:r w:rsidRPr="00876C95">
        <w:rPr>
          <w:sz w:val="18"/>
        </w:rPr>
        <w:t>Running program with UNSORTED heap...</w:t>
      </w:r>
    </w:p>
    <w:p w14:paraId="3F50185A" w14:textId="77777777" w:rsidR="00876C95" w:rsidRPr="00876C95" w:rsidRDefault="00876C95" w:rsidP="00876C95">
      <w:pPr>
        <w:rPr>
          <w:sz w:val="18"/>
        </w:rPr>
      </w:pPr>
      <w:r w:rsidRPr="00876C95">
        <w:rPr>
          <w:sz w:val="18"/>
        </w:rPr>
        <w:t>The result is:</w:t>
      </w:r>
    </w:p>
    <w:p w14:paraId="7EC318DF" w14:textId="77777777" w:rsidR="00876C95" w:rsidRPr="00876C95" w:rsidRDefault="00876C95" w:rsidP="00876C95">
      <w:pPr>
        <w:rPr>
          <w:sz w:val="18"/>
        </w:rPr>
      </w:pPr>
      <w:r w:rsidRPr="00876C95">
        <w:rPr>
          <w:sz w:val="18"/>
        </w:rPr>
        <w:t>The shortest path from (6, 7) to (25, 24) is -546369.</w:t>
      </w:r>
    </w:p>
    <w:p w14:paraId="1D9E1D99" w14:textId="77777777" w:rsidR="00876C95" w:rsidRPr="00876C95" w:rsidRDefault="00876C95" w:rsidP="00876C95">
      <w:pPr>
        <w:rPr>
          <w:sz w:val="18"/>
        </w:rPr>
      </w:pPr>
      <w:r w:rsidRPr="00876C95">
        <w:rPr>
          <w:sz w:val="18"/>
        </w:rPr>
        <w:t>Path:</w:t>
      </w:r>
    </w:p>
    <w:p w14:paraId="55E2305A" w14:textId="77777777" w:rsidR="00876C95" w:rsidRPr="00876C95" w:rsidRDefault="00876C95" w:rsidP="00876C95">
      <w:pPr>
        <w:rPr>
          <w:sz w:val="18"/>
        </w:rPr>
      </w:pPr>
      <w:r w:rsidRPr="00876C95">
        <w:rPr>
          <w:sz w:val="18"/>
        </w:rPr>
        <w:t>Running time: 1415</w:t>
      </w:r>
    </w:p>
    <w:p w14:paraId="6165C842"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18C06478" w14:textId="77777777" w:rsidR="00876C95" w:rsidRPr="00876C95" w:rsidRDefault="00876C95" w:rsidP="00876C95">
      <w:pPr>
        <w:rPr>
          <w:sz w:val="18"/>
        </w:rPr>
      </w:pPr>
      <w:r w:rsidRPr="00876C95">
        <w:rPr>
          <w:sz w:val="18"/>
        </w:rPr>
        <w:t>Please enter the size of the grid: 26 26</w:t>
      </w:r>
    </w:p>
    <w:p w14:paraId="27DB16ED" w14:textId="77777777" w:rsidR="00876C95" w:rsidRPr="00876C95" w:rsidRDefault="00876C95" w:rsidP="00876C95">
      <w:pPr>
        <w:rPr>
          <w:sz w:val="18"/>
        </w:rPr>
      </w:pPr>
      <w:r w:rsidRPr="00876C95">
        <w:rPr>
          <w:sz w:val="18"/>
        </w:rPr>
        <w:t>Generating start point and end point....</w:t>
      </w:r>
    </w:p>
    <w:p w14:paraId="1B0B58F1" w14:textId="77777777" w:rsidR="00876C95" w:rsidRPr="00876C95" w:rsidRDefault="00876C95" w:rsidP="00876C95">
      <w:pPr>
        <w:rPr>
          <w:sz w:val="18"/>
        </w:rPr>
      </w:pPr>
      <w:r w:rsidRPr="00876C95">
        <w:rPr>
          <w:sz w:val="18"/>
        </w:rPr>
        <w:t>Generating the grid...</w:t>
      </w:r>
    </w:p>
    <w:p w14:paraId="1D5FDD09" w14:textId="77777777" w:rsidR="00876C95" w:rsidRPr="00876C95" w:rsidRDefault="00876C95" w:rsidP="00876C95">
      <w:pPr>
        <w:rPr>
          <w:sz w:val="18"/>
        </w:rPr>
      </w:pPr>
      <w:r w:rsidRPr="00876C95">
        <w:rPr>
          <w:sz w:val="18"/>
        </w:rPr>
        <w:t>Running program with BINARY heap...</w:t>
      </w:r>
    </w:p>
    <w:p w14:paraId="01AF60B0" w14:textId="77777777" w:rsidR="00876C95" w:rsidRPr="00876C95" w:rsidRDefault="00876C95" w:rsidP="00876C95">
      <w:pPr>
        <w:rPr>
          <w:sz w:val="18"/>
        </w:rPr>
      </w:pPr>
      <w:r w:rsidRPr="00876C95">
        <w:rPr>
          <w:sz w:val="18"/>
        </w:rPr>
        <w:t>The result is:</w:t>
      </w:r>
    </w:p>
    <w:p w14:paraId="401CFF2D" w14:textId="77777777" w:rsidR="00876C95" w:rsidRPr="00876C95" w:rsidRDefault="00876C95" w:rsidP="00876C95">
      <w:pPr>
        <w:rPr>
          <w:sz w:val="18"/>
        </w:rPr>
      </w:pPr>
      <w:r w:rsidRPr="00876C95">
        <w:rPr>
          <w:sz w:val="18"/>
        </w:rPr>
        <w:t>The shortest path from (7, 16) to (14, 2) is -392760.</w:t>
      </w:r>
    </w:p>
    <w:p w14:paraId="337646E1" w14:textId="77777777" w:rsidR="00876C95" w:rsidRPr="00876C95" w:rsidRDefault="00876C95" w:rsidP="00876C95">
      <w:pPr>
        <w:rPr>
          <w:sz w:val="18"/>
        </w:rPr>
      </w:pPr>
      <w:r w:rsidRPr="00876C95">
        <w:rPr>
          <w:sz w:val="18"/>
        </w:rPr>
        <w:t>Path:</w:t>
      </w:r>
    </w:p>
    <w:p w14:paraId="5B89F4F0" w14:textId="77777777" w:rsidR="00876C95" w:rsidRPr="00876C95" w:rsidRDefault="00876C95" w:rsidP="00876C95">
      <w:pPr>
        <w:rPr>
          <w:sz w:val="18"/>
        </w:rPr>
      </w:pPr>
      <w:r w:rsidRPr="00876C95">
        <w:rPr>
          <w:sz w:val="18"/>
        </w:rPr>
        <w:t>Running time: 587</w:t>
      </w:r>
    </w:p>
    <w:p w14:paraId="568674CD" w14:textId="77777777" w:rsidR="00876C95" w:rsidRPr="00876C95" w:rsidRDefault="00876C95" w:rsidP="00876C95">
      <w:pPr>
        <w:rPr>
          <w:sz w:val="18"/>
        </w:rPr>
      </w:pPr>
      <w:r w:rsidRPr="00876C95">
        <w:rPr>
          <w:sz w:val="18"/>
        </w:rPr>
        <w:t>Running program with UNSORTED heap...</w:t>
      </w:r>
    </w:p>
    <w:p w14:paraId="7F3BBF99" w14:textId="77777777" w:rsidR="00876C95" w:rsidRPr="00876C95" w:rsidRDefault="00876C95" w:rsidP="00876C95">
      <w:pPr>
        <w:rPr>
          <w:sz w:val="18"/>
        </w:rPr>
      </w:pPr>
      <w:r w:rsidRPr="00876C95">
        <w:rPr>
          <w:sz w:val="18"/>
        </w:rPr>
        <w:t>The result is:</w:t>
      </w:r>
    </w:p>
    <w:p w14:paraId="32325CB3" w14:textId="77777777" w:rsidR="00876C95" w:rsidRPr="00876C95" w:rsidRDefault="00876C95" w:rsidP="00876C95">
      <w:pPr>
        <w:rPr>
          <w:sz w:val="18"/>
        </w:rPr>
      </w:pPr>
      <w:r w:rsidRPr="00876C95">
        <w:rPr>
          <w:sz w:val="18"/>
        </w:rPr>
        <w:t>The shortest path from (7, 16) to (14, 2) is -392760.</w:t>
      </w:r>
    </w:p>
    <w:p w14:paraId="511B0C47" w14:textId="77777777" w:rsidR="00876C95" w:rsidRPr="00876C95" w:rsidRDefault="00876C95" w:rsidP="00876C95">
      <w:pPr>
        <w:rPr>
          <w:sz w:val="18"/>
        </w:rPr>
      </w:pPr>
      <w:r w:rsidRPr="00876C95">
        <w:rPr>
          <w:sz w:val="18"/>
        </w:rPr>
        <w:t>Path:</w:t>
      </w:r>
    </w:p>
    <w:p w14:paraId="15B2E40D" w14:textId="77777777" w:rsidR="00876C95" w:rsidRPr="00876C95" w:rsidRDefault="00876C95" w:rsidP="00876C95">
      <w:pPr>
        <w:rPr>
          <w:sz w:val="18"/>
        </w:rPr>
      </w:pPr>
      <w:r w:rsidRPr="00876C95">
        <w:rPr>
          <w:sz w:val="18"/>
        </w:rPr>
        <w:t>Running time: 873</w:t>
      </w:r>
    </w:p>
    <w:p w14:paraId="0AE37B8D" w14:textId="77777777" w:rsidR="00876C95"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 ./test</w:t>
      </w:r>
    </w:p>
    <w:p w14:paraId="540785DF" w14:textId="77777777" w:rsidR="00876C95" w:rsidRPr="00876C95" w:rsidRDefault="00876C95" w:rsidP="00876C95">
      <w:pPr>
        <w:rPr>
          <w:sz w:val="18"/>
        </w:rPr>
      </w:pPr>
      <w:r w:rsidRPr="00876C95">
        <w:rPr>
          <w:sz w:val="18"/>
        </w:rPr>
        <w:t>Please enter the size of the grid: 26 26</w:t>
      </w:r>
    </w:p>
    <w:p w14:paraId="3FA797F3" w14:textId="77777777" w:rsidR="00876C95" w:rsidRPr="00876C95" w:rsidRDefault="00876C95" w:rsidP="00876C95">
      <w:pPr>
        <w:rPr>
          <w:sz w:val="18"/>
        </w:rPr>
      </w:pPr>
      <w:r w:rsidRPr="00876C95">
        <w:rPr>
          <w:sz w:val="18"/>
        </w:rPr>
        <w:t>Generating start point and end point....</w:t>
      </w:r>
    </w:p>
    <w:p w14:paraId="1B7D1A40" w14:textId="77777777" w:rsidR="00876C95" w:rsidRPr="00876C95" w:rsidRDefault="00876C95" w:rsidP="00876C95">
      <w:pPr>
        <w:rPr>
          <w:sz w:val="18"/>
        </w:rPr>
      </w:pPr>
      <w:r w:rsidRPr="00876C95">
        <w:rPr>
          <w:sz w:val="18"/>
        </w:rPr>
        <w:t>Generating the grid...</w:t>
      </w:r>
    </w:p>
    <w:p w14:paraId="2964BBFA" w14:textId="77777777" w:rsidR="00876C95" w:rsidRPr="00876C95" w:rsidRDefault="00876C95" w:rsidP="00876C95">
      <w:pPr>
        <w:rPr>
          <w:sz w:val="18"/>
        </w:rPr>
      </w:pPr>
      <w:r w:rsidRPr="00876C95">
        <w:rPr>
          <w:sz w:val="18"/>
        </w:rPr>
        <w:t>Running program with BINARY heap...</w:t>
      </w:r>
    </w:p>
    <w:p w14:paraId="188C3E8A" w14:textId="77777777" w:rsidR="00876C95" w:rsidRPr="00876C95" w:rsidRDefault="00876C95" w:rsidP="00876C95">
      <w:pPr>
        <w:rPr>
          <w:sz w:val="18"/>
        </w:rPr>
      </w:pPr>
      <w:r w:rsidRPr="00876C95">
        <w:rPr>
          <w:sz w:val="18"/>
        </w:rPr>
        <w:t>The result is:</w:t>
      </w:r>
    </w:p>
    <w:p w14:paraId="5747EA01" w14:textId="77777777" w:rsidR="00876C95" w:rsidRPr="00876C95" w:rsidRDefault="00876C95" w:rsidP="00876C95">
      <w:pPr>
        <w:rPr>
          <w:sz w:val="18"/>
        </w:rPr>
      </w:pPr>
      <w:r w:rsidRPr="00876C95">
        <w:rPr>
          <w:sz w:val="18"/>
        </w:rPr>
        <w:t>The shortest path from (15, 7) to (9, 3) is -536128.</w:t>
      </w:r>
    </w:p>
    <w:p w14:paraId="7CE91934" w14:textId="77777777" w:rsidR="00876C95" w:rsidRPr="00876C95" w:rsidRDefault="00876C95" w:rsidP="00876C95">
      <w:pPr>
        <w:rPr>
          <w:sz w:val="18"/>
        </w:rPr>
      </w:pPr>
      <w:r w:rsidRPr="00876C95">
        <w:rPr>
          <w:sz w:val="18"/>
        </w:rPr>
        <w:t>Path:</w:t>
      </w:r>
    </w:p>
    <w:p w14:paraId="1578CEDD" w14:textId="77777777" w:rsidR="00876C95" w:rsidRPr="00876C95" w:rsidRDefault="00876C95" w:rsidP="00876C95">
      <w:pPr>
        <w:rPr>
          <w:sz w:val="18"/>
        </w:rPr>
      </w:pPr>
      <w:r w:rsidRPr="00876C95">
        <w:rPr>
          <w:sz w:val="18"/>
        </w:rPr>
        <w:t>Running time: 774</w:t>
      </w:r>
    </w:p>
    <w:p w14:paraId="56A4A836" w14:textId="77777777" w:rsidR="00876C95" w:rsidRPr="00876C95" w:rsidRDefault="00876C95" w:rsidP="00876C95">
      <w:pPr>
        <w:rPr>
          <w:sz w:val="18"/>
        </w:rPr>
      </w:pPr>
      <w:r w:rsidRPr="00876C95">
        <w:rPr>
          <w:sz w:val="18"/>
        </w:rPr>
        <w:t>Running program with UNSORTED heap...</w:t>
      </w:r>
    </w:p>
    <w:p w14:paraId="05D5F4BD" w14:textId="77777777" w:rsidR="00876C95" w:rsidRPr="00876C95" w:rsidRDefault="00876C95" w:rsidP="00876C95">
      <w:pPr>
        <w:rPr>
          <w:sz w:val="18"/>
        </w:rPr>
      </w:pPr>
      <w:r w:rsidRPr="00876C95">
        <w:rPr>
          <w:sz w:val="18"/>
        </w:rPr>
        <w:t>The result is:</w:t>
      </w:r>
    </w:p>
    <w:p w14:paraId="7C1AB752" w14:textId="77777777" w:rsidR="00876C95" w:rsidRPr="00876C95" w:rsidRDefault="00876C95" w:rsidP="00876C95">
      <w:pPr>
        <w:rPr>
          <w:sz w:val="18"/>
        </w:rPr>
      </w:pPr>
      <w:r w:rsidRPr="00876C95">
        <w:rPr>
          <w:sz w:val="18"/>
        </w:rPr>
        <w:t>The shortest path from (15, 7) to (9, 3) is -536128.</w:t>
      </w:r>
    </w:p>
    <w:p w14:paraId="27F7BBA1" w14:textId="77777777" w:rsidR="00876C95" w:rsidRPr="00876C95" w:rsidRDefault="00876C95" w:rsidP="00876C95">
      <w:pPr>
        <w:rPr>
          <w:sz w:val="18"/>
        </w:rPr>
      </w:pPr>
      <w:r w:rsidRPr="00876C95">
        <w:rPr>
          <w:sz w:val="18"/>
        </w:rPr>
        <w:t>Path:</w:t>
      </w:r>
    </w:p>
    <w:p w14:paraId="65E5C642" w14:textId="77777777" w:rsidR="00876C95" w:rsidRPr="00876C95" w:rsidRDefault="00876C95" w:rsidP="00876C95">
      <w:pPr>
        <w:rPr>
          <w:sz w:val="18"/>
        </w:rPr>
      </w:pPr>
      <w:r w:rsidRPr="00876C95">
        <w:rPr>
          <w:sz w:val="18"/>
        </w:rPr>
        <w:t>Running time: 1807</w:t>
      </w:r>
    </w:p>
    <w:p w14:paraId="3AF3C9B6" w14:textId="77777777" w:rsidR="0048780B" w:rsidRPr="00876C95" w:rsidRDefault="00876C95" w:rsidP="00876C95">
      <w:pPr>
        <w:rPr>
          <w:sz w:val="18"/>
        </w:rPr>
      </w:pPr>
      <w:r w:rsidRPr="00876C95">
        <w:rPr>
          <w:rFonts w:hint="eastAsia"/>
          <w:sz w:val="18"/>
        </w:rPr>
        <w:t>ZHOUS-MBA:p2</w:t>
      </w:r>
      <w:r w:rsidRPr="00876C95">
        <w:rPr>
          <w:rFonts w:hint="eastAsia"/>
          <w:sz w:val="18"/>
        </w:rPr>
        <w:t>副本</w:t>
      </w:r>
      <w:r w:rsidRPr="00876C95">
        <w:rPr>
          <w:rFonts w:hint="eastAsia"/>
          <w:sz w:val="18"/>
        </w:rPr>
        <w:t xml:space="preserve"> bbem$</w:t>
      </w:r>
    </w:p>
    <w:sectPr w:rsidR="0048780B" w:rsidRPr="00876C95">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6626C" w14:textId="77777777" w:rsidR="0045103B" w:rsidRDefault="0045103B">
      <w:pPr>
        <w:spacing w:after="0" w:line="240" w:lineRule="auto"/>
      </w:pPr>
      <w:r>
        <w:separator/>
      </w:r>
    </w:p>
  </w:endnote>
  <w:endnote w:type="continuationSeparator" w:id="0">
    <w:p w14:paraId="3E7AD76F" w14:textId="77777777" w:rsidR="0045103B" w:rsidRDefault="0045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51E2FCF1" w14:textId="77777777" w:rsidR="0048780B" w:rsidRDefault="0048780B">
        <w:pPr>
          <w:pStyle w:val="af7"/>
        </w:pPr>
        <w:r>
          <w:fldChar w:fldCharType="begin"/>
        </w:r>
        <w:r>
          <w:instrText xml:space="preserve"> PAGE   \* MERGEFORMAT </w:instrText>
        </w:r>
        <w:r>
          <w:fldChar w:fldCharType="separate"/>
        </w:r>
        <w:r w:rsidR="0011192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1A099" w14:textId="77777777" w:rsidR="0045103B" w:rsidRDefault="0045103B">
      <w:pPr>
        <w:spacing w:after="0" w:line="240" w:lineRule="auto"/>
      </w:pPr>
      <w:r>
        <w:separator/>
      </w:r>
    </w:p>
  </w:footnote>
  <w:footnote w:type="continuationSeparator" w:id="0">
    <w:p w14:paraId="779357C9" w14:textId="77777777" w:rsidR="0045103B" w:rsidRDefault="0045103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31748602">
      <w:start w:val="1"/>
      <w:numFmt w:val="bullet"/>
      <w:lvlText w:val=""/>
      <w:lvlJc w:val="left"/>
      <w:pPr>
        <w:ind w:left="749" w:hanging="259"/>
      </w:pPr>
      <w:rPr>
        <w:rFonts w:ascii="Symbol" w:hAnsi="Symbol" w:hint="default"/>
        <w:color w:val="000000" w:themeColor="text1"/>
        <w:w w:val="100"/>
      </w:rPr>
    </w:lvl>
    <w:lvl w:ilvl="1" w:tplc="7D08412E" w:tentative="1">
      <w:start w:val="1"/>
      <w:numFmt w:val="bullet"/>
      <w:lvlText w:val="o"/>
      <w:lvlJc w:val="left"/>
      <w:pPr>
        <w:ind w:left="1440" w:hanging="360"/>
      </w:pPr>
      <w:rPr>
        <w:rFonts w:ascii="Courier New" w:hAnsi="Courier New" w:cs="Courier New" w:hint="default"/>
      </w:rPr>
    </w:lvl>
    <w:lvl w:ilvl="2" w:tplc="17FC875C" w:tentative="1">
      <w:start w:val="1"/>
      <w:numFmt w:val="bullet"/>
      <w:lvlText w:val=""/>
      <w:lvlJc w:val="left"/>
      <w:pPr>
        <w:ind w:left="2160" w:hanging="360"/>
      </w:pPr>
      <w:rPr>
        <w:rFonts w:ascii="Wingdings" w:hAnsi="Wingdings" w:hint="default"/>
      </w:rPr>
    </w:lvl>
    <w:lvl w:ilvl="3" w:tplc="41BC3D8E" w:tentative="1">
      <w:start w:val="1"/>
      <w:numFmt w:val="bullet"/>
      <w:lvlText w:val=""/>
      <w:lvlJc w:val="left"/>
      <w:pPr>
        <w:ind w:left="2880" w:hanging="360"/>
      </w:pPr>
      <w:rPr>
        <w:rFonts w:ascii="Symbol" w:hAnsi="Symbol" w:hint="default"/>
      </w:rPr>
    </w:lvl>
    <w:lvl w:ilvl="4" w:tplc="D526A2F6" w:tentative="1">
      <w:start w:val="1"/>
      <w:numFmt w:val="bullet"/>
      <w:lvlText w:val="o"/>
      <w:lvlJc w:val="left"/>
      <w:pPr>
        <w:ind w:left="3600" w:hanging="360"/>
      </w:pPr>
      <w:rPr>
        <w:rFonts w:ascii="Courier New" w:hAnsi="Courier New" w:cs="Courier New" w:hint="default"/>
      </w:rPr>
    </w:lvl>
    <w:lvl w:ilvl="5" w:tplc="2E200352" w:tentative="1">
      <w:start w:val="1"/>
      <w:numFmt w:val="bullet"/>
      <w:lvlText w:val=""/>
      <w:lvlJc w:val="left"/>
      <w:pPr>
        <w:ind w:left="4320" w:hanging="360"/>
      </w:pPr>
      <w:rPr>
        <w:rFonts w:ascii="Wingdings" w:hAnsi="Wingdings" w:hint="default"/>
      </w:rPr>
    </w:lvl>
    <w:lvl w:ilvl="6" w:tplc="9CA605BC" w:tentative="1">
      <w:start w:val="1"/>
      <w:numFmt w:val="bullet"/>
      <w:lvlText w:val=""/>
      <w:lvlJc w:val="left"/>
      <w:pPr>
        <w:ind w:left="5040" w:hanging="360"/>
      </w:pPr>
      <w:rPr>
        <w:rFonts w:ascii="Symbol" w:hAnsi="Symbol" w:hint="default"/>
      </w:rPr>
    </w:lvl>
    <w:lvl w:ilvl="7" w:tplc="49A0D44A" w:tentative="1">
      <w:start w:val="1"/>
      <w:numFmt w:val="bullet"/>
      <w:lvlText w:val="o"/>
      <w:lvlJc w:val="left"/>
      <w:pPr>
        <w:ind w:left="5760" w:hanging="360"/>
      </w:pPr>
      <w:rPr>
        <w:rFonts w:ascii="Courier New" w:hAnsi="Courier New" w:cs="Courier New" w:hint="default"/>
      </w:rPr>
    </w:lvl>
    <w:lvl w:ilvl="8" w:tplc="B732702A"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2884C680">
      <w:start w:val="1"/>
      <w:numFmt w:val="bullet"/>
      <w:lvlText w:val=""/>
      <w:lvlJc w:val="left"/>
      <w:pPr>
        <w:tabs>
          <w:tab w:val="num" w:pos="662"/>
        </w:tabs>
        <w:ind w:left="173" w:firstLine="317"/>
      </w:pPr>
      <w:rPr>
        <w:rFonts w:ascii="Symbol" w:hAnsi="Symbol" w:hint="default"/>
      </w:rPr>
    </w:lvl>
    <w:lvl w:ilvl="1" w:tplc="BE60DE7E" w:tentative="1">
      <w:start w:val="1"/>
      <w:numFmt w:val="bullet"/>
      <w:lvlText w:val="o"/>
      <w:lvlJc w:val="left"/>
      <w:pPr>
        <w:ind w:left="1440" w:hanging="360"/>
      </w:pPr>
      <w:rPr>
        <w:rFonts w:ascii="Courier New" w:hAnsi="Courier New" w:cs="Courier New" w:hint="default"/>
      </w:rPr>
    </w:lvl>
    <w:lvl w:ilvl="2" w:tplc="36FA7E72" w:tentative="1">
      <w:start w:val="1"/>
      <w:numFmt w:val="bullet"/>
      <w:lvlText w:val=""/>
      <w:lvlJc w:val="left"/>
      <w:pPr>
        <w:ind w:left="2160" w:hanging="360"/>
      </w:pPr>
      <w:rPr>
        <w:rFonts w:ascii="Wingdings" w:hAnsi="Wingdings" w:hint="default"/>
      </w:rPr>
    </w:lvl>
    <w:lvl w:ilvl="3" w:tplc="621E7DD6" w:tentative="1">
      <w:start w:val="1"/>
      <w:numFmt w:val="bullet"/>
      <w:lvlText w:val=""/>
      <w:lvlJc w:val="left"/>
      <w:pPr>
        <w:ind w:left="2880" w:hanging="360"/>
      </w:pPr>
      <w:rPr>
        <w:rFonts w:ascii="Symbol" w:hAnsi="Symbol" w:hint="default"/>
      </w:rPr>
    </w:lvl>
    <w:lvl w:ilvl="4" w:tplc="F1527230" w:tentative="1">
      <w:start w:val="1"/>
      <w:numFmt w:val="bullet"/>
      <w:lvlText w:val="o"/>
      <w:lvlJc w:val="left"/>
      <w:pPr>
        <w:ind w:left="3600" w:hanging="360"/>
      </w:pPr>
      <w:rPr>
        <w:rFonts w:ascii="Courier New" w:hAnsi="Courier New" w:cs="Courier New" w:hint="default"/>
      </w:rPr>
    </w:lvl>
    <w:lvl w:ilvl="5" w:tplc="106E90E0" w:tentative="1">
      <w:start w:val="1"/>
      <w:numFmt w:val="bullet"/>
      <w:lvlText w:val=""/>
      <w:lvlJc w:val="left"/>
      <w:pPr>
        <w:ind w:left="4320" w:hanging="360"/>
      </w:pPr>
      <w:rPr>
        <w:rFonts w:ascii="Wingdings" w:hAnsi="Wingdings" w:hint="default"/>
      </w:rPr>
    </w:lvl>
    <w:lvl w:ilvl="6" w:tplc="52563D9C" w:tentative="1">
      <w:start w:val="1"/>
      <w:numFmt w:val="bullet"/>
      <w:lvlText w:val=""/>
      <w:lvlJc w:val="left"/>
      <w:pPr>
        <w:ind w:left="5040" w:hanging="360"/>
      </w:pPr>
      <w:rPr>
        <w:rFonts w:ascii="Symbol" w:hAnsi="Symbol" w:hint="default"/>
      </w:rPr>
    </w:lvl>
    <w:lvl w:ilvl="7" w:tplc="E106666E" w:tentative="1">
      <w:start w:val="1"/>
      <w:numFmt w:val="bullet"/>
      <w:lvlText w:val="o"/>
      <w:lvlJc w:val="left"/>
      <w:pPr>
        <w:ind w:left="5760" w:hanging="360"/>
      </w:pPr>
      <w:rPr>
        <w:rFonts w:ascii="Courier New" w:hAnsi="Courier New" w:cs="Courier New" w:hint="default"/>
      </w:rPr>
    </w:lvl>
    <w:lvl w:ilvl="8" w:tplc="0164B2C8"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0792D836">
      <w:start w:val="1"/>
      <w:numFmt w:val="bullet"/>
      <w:lvlText w:val=""/>
      <w:lvlJc w:val="left"/>
      <w:pPr>
        <w:ind w:left="662" w:hanging="172"/>
      </w:pPr>
      <w:rPr>
        <w:rFonts w:ascii="Symbol" w:hAnsi="Symbol" w:hint="default"/>
        <w:color w:val="000000" w:themeColor="text1"/>
        <w:w w:val="100"/>
      </w:rPr>
    </w:lvl>
    <w:lvl w:ilvl="1" w:tplc="303E1EE2" w:tentative="1">
      <w:start w:val="1"/>
      <w:numFmt w:val="bullet"/>
      <w:lvlText w:val="o"/>
      <w:lvlJc w:val="left"/>
      <w:pPr>
        <w:ind w:left="1440" w:hanging="360"/>
      </w:pPr>
      <w:rPr>
        <w:rFonts w:ascii="Courier New" w:hAnsi="Courier New" w:cs="Courier New" w:hint="default"/>
      </w:rPr>
    </w:lvl>
    <w:lvl w:ilvl="2" w:tplc="0D84BBAA" w:tentative="1">
      <w:start w:val="1"/>
      <w:numFmt w:val="bullet"/>
      <w:lvlText w:val=""/>
      <w:lvlJc w:val="left"/>
      <w:pPr>
        <w:ind w:left="2160" w:hanging="360"/>
      </w:pPr>
      <w:rPr>
        <w:rFonts w:ascii="Wingdings" w:hAnsi="Wingdings" w:hint="default"/>
      </w:rPr>
    </w:lvl>
    <w:lvl w:ilvl="3" w:tplc="E98C6388" w:tentative="1">
      <w:start w:val="1"/>
      <w:numFmt w:val="bullet"/>
      <w:lvlText w:val=""/>
      <w:lvlJc w:val="left"/>
      <w:pPr>
        <w:ind w:left="2880" w:hanging="360"/>
      </w:pPr>
      <w:rPr>
        <w:rFonts w:ascii="Symbol" w:hAnsi="Symbol" w:hint="default"/>
      </w:rPr>
    </w:lvl>
    <w:lvl w:ilvl="4" w:tplc="CAF24E80" w:tentative="1">
      <w:start w:val="1"/>
      <w:numFmt w:val="bullet"/>
      <w:lvlText w:val="o"/>
      <w:lvlJc w:val="left"/>
      <w:pPr>
        <w:ind w:left="3600" w:hanging="360"/>
      </w:pPr>
      <w:rPr>
        <w:rFonts w:ascii="Courier New" w:hAnsi="Courier New" w:cs="Courier New" w:hint="default"/>
      </w:rPr>
    </w:lvl>
    <w:lvl w:ilvl="5" w:tplc="198C8870" w:tentative="1">
      <w:start w:val="1"/>
      <w:numFmt w:val="bullet"/>
      <w:lvlText w:val=""/>
      <w:lvlJc w:val="left"/>
      <w:pPr>
        <w:ind w:left="4320" w:hanging="360"/>
      </w:pPr>
      <w:rPr>
        <w:rFonts w:ascii="Wingdings" w:hAnsi="Wingdings" w:hint="default"/>
      </w:rPr>
    </w:lvl>
    <w:lvl w:ilvl="6" w:tplc="CE10F20E" w:tentative="1">
      <w:start w:val="1"/>
      <w:numFmt w:val="bullet"/>
      <w:lvlText w:val=""/>
      <w:lvlJc w:val="left"/>
      <w:pPr>
        <w:ind w:left="5040" w:hanging="360"/>
      </w:pPr>
      <w:rPr>
        <w:rFonts w:ascii="Symbol" w:hAnsi="Symbol" w:hint="default"/>
      </w:rPr>
    </w:lvl>
    <w:lvl w:ilvl="7" w:tplc="C3204108" w:tentative="1">
      <w:start w:val="1"/>
      <w:numFmt w:val="bullet"/>
      <w:lvlText w:val="o"/>
      <w:lvlJc w:val="left"/>
      <w:pPr>
        <w:ind w:left="5760" w:hanging="360"/>
      </w:pPr>
      <w:rPr>
        <w:rFonts w:ascii="Courier New" w:hAnsi="Courier New" w:cs="Courier New" w:hint="default"/>
      </w:rPr>
    </w:lvl>
    <w:lvl w:ilvl="8" w:tplc="46B61B9C"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F9980614">
      <w:start w:val="1"/>
      <w:numFmt w:val="bullet"/>
      <w:pStyle w:val="a"/>
      <w:lvlText w:val=""/>
      <w:lvlJc w:val="left"/>
      <w:pPr>
        <w:tabs>
          <w:tab w:val="num" w:pos="749"/>
        </w:tabs>
        <w:ind w:left="749" w:hanging="259"/>
      </w:pPr>
      <w:rPr>
        <w:rFonts w:ascii="Symbol" w:hAnsi="Symbol" w:hint="default"/>
        <w:color w:val="000000" w:themeColor="text1"/>
        <w:w w:val="100"/>
      </w:rPr>
    </w:lvl>
    <w:lvl w:ilvl="1" w:tplc="78A83F02">
      <w:start w:val="1"/>
      <w:numFmt w:val="bullet"/>
      <w:lvlText w:val="o"/>
      <w:lvlJc w:val="left"/>
      <w:pPr>
        <w:ind w:left="1440" w:hanging="360"/>
      </w:pPr>
      <w:rPr>
        <w:rFonts w:ascii="Courier New" w:hAnsi="Courier New" w:cs="Courier New" w:hint="default"/>
      </w:rPr>
    </w:lvl>
    <w:lvl w:ilvl="2" w:tplc="9F4256F0" w:tentative="1">
      <w:start w:val="1"/>
      <w:numFmt w:val="bullet"/>
      <w:lvlText w:val=""/>
      <w:lvlJc w:val="left"/>
      <w:pPr>
        <w:ind w:left="2160" w:hanging="360"/>
      </w:pPr>
      <w:rPr>
        <w:rFonts w:ascii="Wingdings" w:hAnsi="Wingdings" w:hint="default"/>
      </w:rPr>
    </w:lvl>
    <w:lvl w:ilvl="3" w:tplc="8E305DA6" w:tentative="1">
      <w:start w:val="1"/>
      <w:numFmt w:val="bullet"/>
      <w:lvlText w:val=""/>
      <w:lvlJc w:val="left"/>
      <w:pPr>
        <w:ind w:left="2880" w:hanging="360"/>
      </w:pPr>
      <w:rPr>
        <w:rFonts w:ascii="Symbol" w:hAnsi="Symbol" w:hint="default"/>
      </w:rPr>
    </w:lvl>
    <w:lvl w:ilvl="4" w:tplc="09F68F06" w:tentative="1">
      <w:start w:val="1"/>
      <w:numFmt w:val="bullet"/>
      <w:lvlText w:val="o"/>
      <w:lvlJc w:val="left"/>
      <w:pPr>
        <w:ind w:left="3600" w:hanging="360"/>
      </w:pPr>
      <w:rPr>
        <w:rFonts w:ascii="Courier New" w:hAnsi="Courier New" w:cs="Courier New" w:hint="default"/>
      </w:rPr>
    </w:lvl>
    <w:lvl w:ilvl="5" w:tplc="49E665F8" w:tentative="1">
      <w:start w:val="1"/>
      <w:numFmt w:val="bullet"/>
      <w:lvlText w:val=""/>
      <w:lvlJc w:val="left"/>
      <w:pPr>
        <w:ind w:left="4320" w:hanging="360"/>
      </w:pPr>
      <w:rPr>
        <w:rFonts w:ascii="Wingdings" w:hAnsi="Wingdings" w:hint="default"/>
      </w:rPr>
    </w:lvl>
    <w:lvl w:ilvl="6" w:tplc="595C7360" w:tentative="1">
      <w:start w:val="1"/>
      <w:numFmt w:val="bullet"/>
      <w:lvlText w:val=""/>
      <w:lvlJc w:val="left"/>
      <w:pPr>
        <w:ind w:left="5040" w:hanging="360"/>
      </w:pPr>
      <w:rPr>
        <w:rFonts w:ascii="Symbol" w:hAnsi="Symbol" w:hint="default"/>
      </w:rPr>
    </w:lvl>
    <w:lvl w:ilvl="7" w:tplc="C1CAE1E4" w:tentative="1">
      <w:start w:val="1"/>
      <w:numFmt w:val="bullet"/>
      <w:lvlText w:val="o"/>
      <w:lvlJc w:val="left"/>
      <w:pPr>
        <w:ind w:left="5760" w:hanging="360"/>
      </w:pPr>
      <w:rPr>
        <w:rFonts w:ascii="Courier New" w:hAnsi="Courier New" w:cs="Courier New" w:hint="default"/>
      </w:rPr>
    </w:lvl>
    <w:lvl w:ilvl="8" w:tplc="9A9A6A8E"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6EB6D146">
      <w:start w:val="1"/>
      <w:numFmt w:val="bullet"/>
      <w:lvlText w:val=""/>
      <w:lvlJc w:val="left"/>
      <w:pPr>
        <w:ind w:left="850" w:hanging="360"/>
      </w:pPr>
      <w:rPr>
        <w:rFonts w:ascii="Symbol" w:hAnsi="Symbol" w:hint="default"/>
        <w:color w:val="000000" w:themeColor="text1"/>
        <w:w w:val="100"/>
      </w:rPr>
    </w:lvl>
    <w:lvl w:ilvl="1" w:tplc="F1829330" w:tentative="1">
      <w:start w:val="1"/>
      <w:numFmt w:val="bullet"/>
      <w:lvlText w:val="o"/>
      <w:lvlJc w:val="left"/>
      <w:pPr>
        <w:ind w:left="1440" w:hanging="360"/>
      </w:pPr>
      <w:rPr>
        <w:rFonts w:ascii="Courier New" w:hAnsi="Courier New" w:cs="Courier New" w:hint="default"/>
      </w:rPr>
    </w:lvl>
    <w:lvl w:ilvl="2" w:tplc="129E9944" w:tentative="1">
      <w:start w:val="1"/>
      <w:numFmt w:val="bullet"/>
      <w:lvlText w:val=""/>
      <w:lvlJc w:val="left"/>
      <w:pPr>
        <w:ind w:left="2160" w:hanging="360"/>
      </w:pPr>
      <w:rPr>
        <w:rFonts w:ascii="Wingdings" w:hAnsi="Wingdings" w:hint="default"/>
      </w:rPr>
    </w:lvl>
    <w:lvl w:ilvl="3" w:tplc="4CBEA2AE" w:tentative="1">
      <w:start w:val="1"/>
      <w:numFmt w:val="bullet"/>
      <w:lvlText w:val=""/>
      <w:lvlJc w:val="left"/>
      <w:pPr>
        <w:ind w:left="2880" w:hanging="360"/>
      </w:pPr>
      <w:rPr>
        <w:rFonts w:ascii="Symbol" w:hAnsi="Symbol" w:hint="default"/>
      </w:rPr>
    </w:lvl>
    <w:lvl w:ilvl="4" w:tplc="631EFE4E" w:tentative="1">
      <w:start w:val="1"/>
      <w:numFmt w:val="bullet"/>
      <w:lvlText w:val="o"/>
      <w:lvlJc w:val="left"/>
      <w:pPr>
        <w:ind w:left="3600" w:hanging="360"/>
      </w:pPr>
      <w:rPr>
        <w:rFonts w:ascii="Courier New" w:hAnsi="Courier New" w:cs="Courier New" w:hint="default"/>
      </w:rPr>
    </w:lvl>
    <w:lvl w:ilvl="5" w:tplc="B71AE3DC" w:tentative="1">
      <w:start w:val="1"/>
      <w:numFmt w:val="bullet"/>
      <w:lvlText w:val=""/>
      <w:lvlJc w:val="left"/>
      <w:pPr>
        <w:ind w:left="4320" w:hanging="360"/>
      </w:pPr>
      <w:rPr>
        <w:rFonts w:ascii="Wingdings" w:hAnsi="Wingdings" w:hint="default"/>
      </w:rPr>
    </w:lvl>
    <w:lvl w:ilvl="6" w:tplc="FFC60170" w:tentative="1">
      <w:start w:val="1"/>
      <w:numFmt w:val="bullet"/>
      <w:lvlText w:val=""/>
      <w:lvlJc w:val="left"/>
      <w:pPr>
        <w:ind w:left="5040" w:hanging="360"/>
      </w:pPr>
      <w:rPr>
        <w:rFonts w:ascii="Symbol" w:hAnsi="Symbol" w:hint="default"/>
      </w:rPr>
    </w:lvl>
    <w:lvl w:ilvl="7" w:tplc="977C1AD2" w:tentative="1">
      <w:start w:val="1"/>
      <w:numFmt w:val="bullet"/>
      <w:lvlText w:val="o"/>
      <w:lvlJc w:val="left"/>
      <w:pPr>
        <w:ind w:left="5760" w:hanging="360"/>
      </w:pPr>
      <w:rPr>
        <w:rFonts w:ascii="Courier New" w:hAnsi="Courier New" w:cs="Courier New" w:hint="default"/>
      </w:rPr>
    </w:lvl>
    <w:lvl w:ilvl="8" w:tplc="2C842018"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C0A2A0D4">
      <w:start w:val="1"/>
      <w:numFmt w:val="decimal"/>
      <w:pStyle w:val="a0"/>
      <w:lvlText w:val="%1."/>
      <w:lvlJc w:val="left"/>
      <w:pPr>
        <w:ind w:left="720" w:hanging="360"/>
      </w:pPr>
    </w:lvl>
    <w:lvl w:ilvl="1" w:tplc="583C6E2A">
      <w:start w:val="1"/>
      <w:numFmt w:val="lowerLetter"/>
      <w:lvlText w:val="%2."/>
      <w:lvlJc w:val="left"/>
      <w:pPr>
        <w:ind w:left="1440" w:hanging="360"/>
      </w:pPr>
    </w:lvl>
    <w:lvl w:ilvl="2" w:tplc="C6D0BD9C">
      <w:start w:val="1"/>
      <w:numFmt w:val="lowerRoman"/>
      <w:lvlText w:val="%3."/>
      <w:lvlJc w:val="right"/>
      <w:pPr>
        <w:ind w:left="2160" w:hanging="180"/>
      </w:pPr>
    </w:lvl>
    <w:lvl w:ilvl="3" w:tplc="8436AC70">
      <w:start w:val="1"/>
      <w:numFmt w:val="decimal"/>
      <w:lvlText w:val="%4."/>
      <w:lvlJc w:val="left"/>
      <w:pPr>
        <w:ind w:left="2880" w:hanging="360"/>
      </w:pPr>
    </w:lvl>
    <w:lvl w:ilvl="4" w:tplc="E3BE7ECA" w:tentative="1">
      <w:start w:val="1"/>
      <w:numFmt w:val="lowerLetter"/>
      <w:lvlText w:val="%5."/>
      <w:lvlJc w:val="left"/>
      <w:pPr>
        <w:ind w:left="3600" w:hanging="360"/>
      </w:pPr>
    </w:lvl>
    <w:lvl w:ilvl="5" w:tplc="9F3E8B36" w:tentative="1">
      <w:start w:val="1"/>
      <w:numFmt w:val="lowerRoman"/>
      <w:lvlText w:val="%6."/>
      <w:lvlJc w:val="right"/>
      <w:pPr>
        <w:ind w:left="4320" w:hanging="180"/>
      </w:pPr>
    </w:lvl>
    <w:lvl w:ilvl="6" w:tplc="F96AE8B0" w:tentative="1">
      <w:start w:val="1"/>
      <w:numFmt w:val="decimal"/>
      <w:lvlText w:val="%7."/>
      <w:lvlJc w:val="left"/>
      <w:pPr>
        <w:ind w:left="5040" w:hanging="360"/>
      </w:pPr>
    </w:lvl>
    <w:lvl w:ilvl="7" w:tplc="35DC9DC6" w:tentative="1">
      <w:start w:val="1"/>
      <w:numFmt w:val="lowerLetter"/>
      <w:lvlText w:val="%8."/>
      <w:lvlJc w:val="left"/>
      <w:pPr>
        <w:ind w:left="5760" w:hanging="360"/>
      </w:pPr>
    </w:lvl>
    <w:lvl w:ilvl="8" w:tplc="431CD468"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74"/>
    <w:rsid w:val="0011192F"/>
    <w:rsid w:val="00184274"/>
    <w:rsid w:val="00202F52"/>
    <w:rsid w:val="0045103B"/>
    <w:rsid w:val="0048780B"/>
    <w:rsid w:val="00876C95"/>
    <w:rsid w:val="00934A74"/>
    <w:rsid w:val="00E20A89"/>
    <w:rsid w:val="00EA0AF6"/>
    <w:rsid w:val="00EA27A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D4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kern w:val="2"/>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rPr>
  </w:style>
  <w:style w:type="table" w:styleId="11">
    <w:name w:val="Plain Table 1"/>
    <w:basedOn w:val="a3"/>
    <w:uiPriority w:val="99"/>
    <w:rsid w:val="00934A7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99"/>
    <w:rsid w:val="00934A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3"/>
    <w:uiPriority w:val="99"/>
    <w:rsid w:val="00934A7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c">
    <w:name w:val="Grid Table Light"/>
    <w:basedOn w:val="a3"/>
    <w:uiPriority w:val="99"/>
    <w:rsid w:val="00934A7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1">
    <w:name w:val="Plain Table 2"/>
    <w:basedOn w:val="a3"/>
    <w:uiPriority w:val="99"/>
    <w:rsid w:val="00934A7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1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bem/Library/Containers/com.microsoft.Word/Data/Library/Caches/TM10002081/&#30740;&#31350;&#35770;&#2599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研究论文.dotx</Template>
  <TotalTime>101</TotalTime>
  <Pages>18</Pages>
  <Words>2084</Words>
  <Characters>11882</Characters>
  <Application>Microsoft Macintosh Word</Application>
  <DocSecurity>0</DocSecurity>
  <Lines>99</Lines>
  <Paragraphs>27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魏一舟</dc:creator>
  <cp:keywords/>
  <dc:description/>
  <cp:lastModifiedBy>魏一舟</cp:lastModifiedBy>
  <cp:revision>2</cp:revision>
  <dcterms:created xsi:type="dcterms:W3CDTF">2015-11-08T11:03:00Z</dcterms:created>
  <dcterms:modified xsi:type="dcterms:W3CDTF">2015-11-11T11:53:00Z</dcterms:modified>
</cp:coreProperties>
</file>